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329B" w14:textId="249602D2" w:rsidR="009225CF" w:rsidRPr="00CD666D" w:rsidRDefault="003B0E63">
      <w:pPr>
        <w:pStyle w:val="Heading1"/>
      </w:pPr>
      <w:r>
        <w:t>Sprint 1 Documentation</w:t>
      </w:r>
    </w:p>
    <w:p w14:paraId="1B305C6C" w14:textId="79268A68" w:rsidR="009225CF" w:rsidRDefault="003B0E63">
      <w:r>
        <w:t xml:space="preserve">Sprint 1 Goals: Create Kanban, </w:t>
      </w:r>
      <w:proofErr w:type="gramStart"/>
      <w:r>
        <w:t>Set</w:t>
      </w:r>
      <w:proofErr w:type="gramEnd"/>
      <w:r>
        <w:t xml:space="preserve"> up Virtual Environment, Create Django Project, Build (Models, URLS, Views, HTML Templates)</w:t>
      </w:r>
    </w:p>
    <w:p w14:paraId="1086F499" w14:textId="3938CEB2" w:rsidR="0087603B" w:rsidRDefault="005148CE" w:rsidP="0087603B">
      <w:pPr>
        <w:pStyle w:val="ListBullet"/>
      </w:pPr>
      <w:r>
        <w:t xml:space="preserve">Kanban: An agile method that helps individuals and teams manage their projects. </w:t>
      </w:r>
      <w:r w:rsidR="0087603B">
        <w:t>Kanban’s</w:t>
      </w:r>
      <w:r>
        <w:t xml:space="preserve"> can vary in s</w:t>
      </w:r>
      <w:r w:rsidR="0087603B">
        <w:t>ection size</w:t>
      </w:r>
      <w:r>
        <w:t xml:space="preserve"> </w:t>
      </w:r>
      <w:proofErr w:type="gramStart"/>
      <w:r>
        <w:t>however,</w:t>
      </w:r>
      <w:proofErr w:type="gramEnd"/>
      <w:r>
        <w:t xml:space="preserve"> they need to </w:t>
      </w:r>
      <w:r w:rsidR="0087603B">
        <w:t>incorporate</w:t>
      </w:r>
      <w:r>
        <w:t xml:space="preserve"> three main ideas. A </w:t>
      </w:r>
      <w:r>
        <w:rPr>
          <w:b/>
          <w:bCs/>
        </w:rPr>
        <w:t xml:space="preserve">to do section, </w:t>
      </w:r>
      <w:r w:rsidR="0087603B">
        <w:t xml:space="preserve">what tasks are needed for that sprint, a </w:t>
      </w:r>
      <w:r w:rsidR="0087603B">
        <w:rPr>
          <w:b/>
          <w:bCs/>
        </w:rPr>
        <w:t xml:space="preserve">in progress section, </w:t>
      </w:r>
      <w:r w:rsidR="0087603B">
        <w:t xml:space="preserve">tasks that are being worked on, a </w:t>
      </w:r>
      <w:r w:rsidR="0087603B">
        <w:rPr>
          <w:b/>
          <w:bCs/>
        </w:rPr>
        <w:t>completed section</w:t>
      </w:r>
      <w:r w:rsidR="0087603B">
        <w:t xml:space="preserve">, </w:t>
      </w:r>
      <w:proofErr w:type="gramStart"/>
      <w:r w:rsidR="0087603B">
        <w:t>were</w:t>
      </w:r>
      <w:proofErr w:type="gramEnd"/>
      <w:r w:rsidR="0087603B">
        <w:t xml:space="preserve"> the task in progress is complete and works. In my git hub you can find a good idea of how one will look (</w:t>
      </w:r>
      <w:hyperlink r:id="rId7" w:history="1">
        <w:r w:rsidR="0087603B" w:rsidRPr="00C95B28">
          <w:rPr>
            <w:rStyle w:val="Hyperlink"/>
          </w:rPr>
          <w:t>https://github.com/Jrod0703/CS_3300-Project-Final.git</w:t>
        </w:r>
      </w:hyperlink>
      <w:r w:rsidR="0087603B">
        <w:t xml:space="preserve"> )</w:t>
      </w:r>
    </w:p>
    <w:p w14:paraId="74E7B35B" w14:textId="34DEBD27" w:rsidR="0087603B" w:rsidRDefault="0087603B" w:rsidP="00B95DC3">
      <w:pPr>
        <w:pStyle w:val="ListBullet"/>
      </w:pPr>
      <w:r>
        <w:t xml:space="preserve">Sources to further understand: </w:t>
      </w:r>
      <w:hyperlink r:id="rId8" w:history="1">
        <w:proofErr w:type="spellStart"/>
        <w:r>
          <w:rPr>
            <w:rStyle w:val="Hyperlink"/>
          </w:rPr>
          <w:t>kanban_help</w:t>
        </w:r>
        <w:proofErr w:type="spellEnd"/>
      </w:hyperlink>
      <w:r>
        <w:t xml:space="preserve">, </w:t>
      </w:r>
      <w:hyperlink r:id="rId9" w:anchor=":~:text=Kanban%20is%20a%20visual%20method,way%20to%20start%20visualizing%20work" w:history="1">
        <w:r>
          <w:rPr>
            <w:rStyle w:val="Hyperlink"/>
          </w:rPr>
          <w:t>kanban_help2</w:t>
        </w:r>
      </w:hyperlink>
      <w:r>
        <w:t xml:space="preserve"> </w:t>
      </w:r>
    </w:p>
    <w:p w14:paraId="3D2352D9" w14:textId="77777777" w:rsidR="00B95DC3" w:rsidRDefault="00B95DC3" w:rsidP="00B95DC3">
      <w:pPr>
        <w:pStyle w:val="ListBullet"/>
        <w:numPr>
          <w:ilvl w:val="0"/>
          <w:numId w:val="0"/>
        </w:numPr>
        <w:ind w:left="432"/>
      </w:pPr>
    </w:p>
    <w:p w14:paraId="2D3A9ED2" w14:textId="41FB4AEE" w:rsidR="0041572A" w:rsidRDefault="0041572A" w:rsidP="0041572A">
      <w:pPr>
        <w:pStyle w:val="ListBullet"/>
      </w:pPr>
      <w:r>
        <w:t xml:space="preserve">Virtual Environment: We </w:t>
      </w:r>
      <w:proofErr w:type="gramStart"/>
      <w:r>
        <w:t>got</w:t>
      </w:r>
      <w:proofErr w:type="gramEnd"/>
      <w:r>
        <w:t xml:space="preserve"> a foundation knowing what we are doing let’s build the virtual environment we will use (Windows). </w:t>
      </w:r>
      <w:r w:rsidRPr="0041572A">
        <w:rPr>
          <w:color w:val="FF0000"/>
        </w:rPr>
        <w:t>Paste all these steps in red</w:t>
      </w:r>
      <w:r>
        <w:rPr>
          <w:color w:val="FF0000"/>
        </w:rPr>
        <w:t xml:space="preserve"> to get it working</w:t>
      </w:r>
      <w:r w:rsidR="00226528">
        <w:rPr>
          <w:color w:val="FF0000"/>
        </w:rPr>
        <w:t xml:space="preserve"> all in command </w:t>
      </w:r>
      <w:proofErr w:type="gramStart"/>
      <w:r w:rsidR="00226528">
        <w:rPr>
          <w:color w:val="FF0000"/>
        </w:rPr>
        <w:t>line</w:t>
      </w:r>
      <w:proofErr w:type="gramEnd"/>
    </w:p>
    <w:p w14:paraId="6E1190BF" w14:textId="7BED5CCD" w:rsidR="0041572A" w:rsidRPr="00226528" w:rsidRDefault="00226528" w:rsidP="0041572A">
      <w:pPr>
        <w:pStyle w:val="ListBullet"/>
        <w:numPr>
          <w:ilvl w:val="1"/>
          <w:numId w:val="9"/>
        </w:numPr>
      </w:pPr>
      <w:proofErr w:type="spellStart"/>
      <w:r>
        <w:rPr>
          <w:color w:val="FF0000"/>
        </w:rPr>
        <w:t>mkdir</w:t>
      </w:r>
      <w:proofErr w:type="spellEnd"/>
      <w:r>
        <w:rPr>
          <w:color w:val="FF0000"/>
        </w:rPr>
        <w:t xml:space="preserve"> </w:t>
      </w:r>
      <w:proofErr w:type="spellStart"/>
      <w:r>
        <w:rPr>
          <w:color w:val="FF0000"/>
        </w:rPr>
        <w:t>my_project</w:t>
      </w:r>
      <w:proofErr w:type="spellEnd"/>
      <w:r>
        <w:rPr>
          <w:color w:val="FF0000"/>
        </w:rPr>
        <w:t xml:space="preserve"> </w:t>
      </w:r>
      <w:r>
        <w:rPr>
          <w:color w:val="auto"/>
        </w:rPr>
        <w:t>(creating folder to store the project)</w:t>
      </w:r>
    </w:p>
    <w:p w14:paraId="36CFA5B6" w14:textId="557E7A6E" w:rsidR="00226528" w:rsidRPr="00226528" w:rsidRDefault="00226528" w:rsidP="0041572A">
      <w:pPr>
        <w:pStyle w:val="ListBullet"/>
        <w:numPr>
          <w:ilvl w:val="1"/>
          <w:numId w:val="9"/>
        </w:numPr>
      </w:pPr>
      <w:r>
        <w:rPr>
          <w:color w:val="FF0000"/>
        </w:rPr>
        <w:t xml:space="preserve">cd </w:t>
      </w:r>
      <w:proofErr w:type="spellStart"/>
      <w:r>
        <w:rPr>
          <w:color w:val="FF0000"/>
        </w:rPr>
        <w:t>my_project</w:t>
      </w:r>
      <w:proofErr w:type="spellEnd"/>
      <w:r w:rsidRPr="00226528">
        <w:rPr>
          <w:color w:val="auto"/>
        </w:rPr>
        <w:t xml:space="preserve"> </w:t>
      </w:r>
      <w:r>
        <w:rPr>
          <w:color w:val="auto"/>
        </w:rPr>
        <w:t>(</w:t>
      </w:r>
      <w:r>
        <w:rPr>
          <w:color w:val="auto"/>
        </w:rPr>
        <w:t>moving into the new folder</w:t>
      </w:r>
      <w:r w:rsidR="00E55C9D">
        <w:rPr>
          <w:color w:val="auto"/>
        </w:rPr>
        <w:t>)</w:t>
      </w:r>
    </w:p>
    <w:p w14:paraId="4B5F3F0A" w14:textId="2E0EC6E0" w:rsidR="00226528" w:rsidRPr="00226528" w:rsidRDefault="00226528" w:rsidP="0041572A">
      <w:pPr>
        <w:pStyle w:val="ListBullet"/>
        <w:numPr>
          <w:ilvl w:val="1"/>
          <w:numId w:val="9"/>
        </w:numPr>
      </w:pPr>
      <w:r>
        <w:rPr>
          <w:color w:val="FF0000"/>
        </w:rPr>
        <w:t xml:space="preserve">pip install </w:t>
      </w:r>
      <w:proofErr w:type="spellStart"/>
      <w:r>
        <w:rPr>
          <w:color w:val="FF0000"/>
        </w:rPr>
        <w:t>virtuallenv</w:t>
      </w:r>
      <w:proofErr w:type="spellEnd"/>
      <w:r w:rsidRPr="00226528">
        <w:rPr>
          <w:color w:val="auto"/>
        </w:rPr>
        <w:t xml:space="preserve"> </w:t>
      </w:r>
      <w:r>
        <w:rPr>
          <w:color w:val="auto"/>
        </w:rPr>
        <w:t>(</w:t>
      </w:r>
      <w:r>
        <w:rPr>
          <w:color w:val="auto"/>
        </w:rPr>
        <w:t xml:space="preserve">tool to isolate python environment) </w:t>
      </w:r>
    </w:p>
    <w:p w14:paraId="4BBA664C" w14:textId="53D841F0" w:rsidR="00226528" w:rsidRPr="00E55C9D" w:rsidRDefault="00226528" w:rsidP="0041572A">
      <w:pPr>
        <w:pStyle w:val="ListBullet"/>
        <w:numPr>
          <w:ilvl w:val="1"/>
          <w:numId w:val="9"/>
        </w:numPr>
      </w:pPr>
      <w:proofErr w:type="spellStart"/>
      <w:r>
        <w:rPr>
          <w:color w:val="FF0000"/>
        </w:rPr>
        <w:t>virtuallenv</w:t>
      </w:r>
      <w:proofErr w:type="spellEnd"/>
      <w:r>
        <w:rPr>
          <w:color w:val="FF0000"/>
        </w:rPr>
        <w:t xml:space="preserve"> </w:t>
      </w:r>
      <w:proofErr w:type="spellStart"/>
      <w:r>
        <w:rPr>
          <w:color w:val="FF0000"/>
        </w:rPr>
        <w:t>djvenv</w:t>
      </w:r>
      <w:proofErr w:type="spellEnd"/>
      <w:r>
        <w:rPr>
          <w:color w:val="FF0000"/>
        </w:rPr>
        <w:t xml:space="preserve"> </w:t>
      </w:r>
      <w:r>
        <w:rPr>
          <w:color w:val="auto"/>
        </w:rPr>
        <w:t>(</w:t>
      </w:r>
      <w:r>
        <w:rPr>
          <w:color w:val="auto"/>
        </w:rPr>
        <w:t xml:space="preserve">created VE named </w:t>
      </w:r>
      <w:proofErr w:type="spellStart"/>
      <w:r>
        <w:rPr>
          <w:color w:val="auto"/>
        </w:rPr>
        <w:t>djvenv</w:t>
      </w:r>
      <w:proofErr w:type="spellEnd"/>
      <w:r>
        <w:rPr>
          <w:color w:val="auto"/>
        </w:rPr>
        <w:t xml:space="preserve"> for Django)</w:t>
      </w:r>
    </w:p>
    <w:p w14:paraId="590D2D5D" w14:textId="41A92574" w:rsidR="00E55C9D" w:rsidRPr="00226528" w:rsidRDefault="00E55C9D" w:rsidP="0041572A">
      <w:pPr>
        <w:pStyle w:val="ListBullet"/>
        <w:numPr>
          <w:ilvl w:val="1"/>
          <w:numId w:val="9"/>
        </w:numPr>
      </w:pPr>
      <w:proofErr w:type="spellStart"/>
      <w:r>
        <w:rPr>
          <w:color w:val="FF0000"/>
        </w:rPr>
        <w:t>mkdir</w:t>
      </w:r>
      <w:proofErr w:type="spellEnd"/>
      <w:r>
        <w:rPr>
          <w:color w:val="FF0000"/>
        </w:rPr>
        <w:t xml:space="preserve"> </w:t>
      </w:r>
      <w:proofErr w:type="spellStart"/>
      <w:r>
        <w:rPr>
          <w:color w:val="FF0000"/>
        </w:rPr>
        <w:t>portfolio_app</w:t>
      </w:r>
      <w:proofErr w:type="spellEnd"/>
      <w:r>
        <w:rPr>
          <w:color w:val="FF0000"/>
        </w:rPr>
        <w:t xml:space="preserve"> </w:t>
      </w:r>
      <w:r w:rsidRPr="00E55C9D">
        <w:rPr>
          <w:color w:val="auto"/>
        </w:rPr>
        <w:t>(</w:t>
      </w:r>
      <w:r w:rsidRPr="00E55C9D">
        <w:rPr>
          <w:color w:val="auto"/>
        </w:rPr>
        <w:t>created</w:t>
      </w:r>
      <w:r>
        <w:rPr>
          <w:color w:val="auto"/>
        </w:rPr>
        <w:t xml:space="preserve"> </w:t>
      </w:r>
      <w:proofErr w:type="spellStart"/>
      <w:r>
        <w:rPr>
          <w:color w:val="auto"/>
        </w:rPr>
        <w:t>port_app</w:t>
      </w:r>
      <w:proofErr w:type="spellEnd"/>
      <w:r>
        <w:rPr>
          <w:color w:val="auto"/>
        </w:rPr>
        <w:t>, folder that will hose all your work and files)</w:t>
      </w:r>
    </w:p>
    <w:p w14:paraId="4922449D" w14:textId="63B434A3" w:rsidR="00226528" w:rsidRPr="00226528" w:rsidRDefault="00226528" w:rsidP="0041572A">
      <w:pPr>
        <w:pStyle w:val="ListBullet"/>
        <w:numPr>
          <w:ilvl w:val="1"/>
          <w:numId w:val="9"/>
        </w:numPr>
        <w:rPr>
          <w:color w:val="FF0000"/>
        </w:rPr>
      </w:pPr>
      <w:proofErr w:type="spellStart"/>
      <w:r w:rsidRPr="00226528">
        <w:rPr>
          <w:color w:val="FF0000"/>
        </w:rPr>
        <w:t>djvenv</w:t>
      </w:r>
      <w:proofErr w:type="spellEnd"/>
      <w:r w:rsidRPr="00226528">
        <w:rPr>
          <w:color w:val="FF0000"/>
        </w:rPr>
        <w:t xml:space="preserve">\Scripts\ </w:t>
      </w:r>
      <w:r w:rsidRPr="00226528">
        <w:rPr>
          <w:color w:val="FF0000"/>
        </w:rPr>
        <w:t>activate</w:t>
      </w:r>
      <w:r>
        <w:rPr>
          <w:color w:val="FF0000"/>
        </w:rPr>
        <w:t xml:space="preserve"> </w:t>
      </w:r>
      <w:r>
        <w:rPr>
          <w:color w:val="auto"/>
        </w:rPr>
        <w:t xml:space="preserve">(turning </w:t>
      </w:r>
      <w:r>
        <w:rPr>
          <w:color w:val="auto"/>
        </w:rPr>
        <w:t>on the VE)</w:t>
      </w:r>
    </w:p>
    <w:p w14:paraId="3025950F" w14:textId="2880A249" w:rsidR="00226528" w:rsidRPr="00226528" w:rsidRDefault="00226528" w:rsidP="0041572A">
      <w:pPr>
        <w:pStyle w:val="ListBullet"/>
        <w:numPr>
          <w:ilvl w:val="1"/>
          <w:numId w:val="9"/>
        </w:numPr>
        <w:rPr>
          <w:color w:val="FF0000"/>
        </w:rPr>
      </w:pPr>
      <w:r w:rsidRPr="00226528">
        <w:rPr>
          <w:color w:val="FF0000"/>
        </w:rPr>
        <w:t xml:space="preserve">pip install </w:t>
      </w:r>
      <w:proofErr w:type="gramStart"/>
      <w:r w:rsidRPr="00226528">
        <w:rPr>
          <w:color w:val="FF0000"/>
        </w:rPr>
        <w:t xml:space="preserve">Django  </w:t>
      </w:r>
      <w:r w:rsidRPr="00226528">
        <w:rPr>
          <w:color w:val="auto"/>
        </w:rPr>
        <w:t>(</w:t>
      </w:r>
      <w:proofErr w:type="gramEnd"/>
      <w:r>
        <w:rPr>
          <w:color w:val="auto"/>
        </w:rPr>
        <w:t>installing Django onto VE)</w:t>
      </w:r>
      <w:r>
        <w:rPr>
          <w:color w:val="auto"/>
        </w:rPr>
        <w:t xml:space="preserve"> </w:t>
      </w:r>
    </w:p>
    <w:p w14:paraId="3877918B" w14:textId="2DE5431F" w:rsidR="00226528" w:rsidRPr="00E55C9D" w:rsidRDefault="00226528" w:rsidP="0041572A">
      <w:pPr>
        <w:pStyle w:val="ListBullet"/>
        <w:numPr>
          <w:ilvl w:val="1"/>
          <w:numId w:val="9"/>
        </w:numPr>
        <w:rPr>
          <w:color w:val="FF0000"/>
        </w:rPr>
      </w:pPr>
      <w:r w:rsidRPr="00226528">
        <w:rPr>
          <w:color w:val="FF0000"/>
        </w:rPr>
        <w:t xml:space="preserve">pip install </w:t>
      </w:r>
      <w:r w:rsidRPr="00226528">
        <w:rPr>
          <w:color w:val="FF0000"/>
        </w:rPr>
        <w:t>pip install django-bootstrap-v5</w:t>
      </w:r>
      <w:r>
        <w:rPr>
          <w:color w:val="FF0000"/>
        </w:rPr>
        <w:t xml:space="preserve"> </w:t>
      </w:r>
      <w:r>
        <w:rPr>
          <w:color w:val="auto"/>
        </w:rPr>
        <w:t>(</w:t>
      </w:r>
      <w:r>
        <w:rPr>
          <w:color w:val="auto"/>
        </w:rPr>
        <w:t>installing bootstrap onto (VE)</w:t>
      </w:r>
    </w:p>
    <w:p w14:paraId="376F2F2F" w14:textId="288AD629" w:rsidR="00E55C9D" w:rsidRPr="00E55C9D" w:rsidRDefault="00E55C9D" w:rsidP="00E55C9D">
      <w:pPr>
        <w:pStyle w:val="ListBullet"/>
        <w:numPr>
          <w:ilvl w:val="1"/>
          <w:numId w:val="9"/>
        </w:numPr>
        <w:rPr>
          <w:color w:val="FF0000"/>
        </w:rPr>
      </w:pPr>
      <w:r>
        <w:rPr>
          <w:color w:val="FF0000"/>
        </w:rPr>
        <w:lastRenderedPageBreak/>
        <w:t xml:space="preserve">python manage.py </w:t>
      </w:r>
      <w:proofErr w:type="spellStart"/>
      <w:r>
        <w:rPr>
          <w:color w:val="FF0000"/>
        </w:rPr>
        <w:t>runserver</w:t>
      </w:r>
      <w:proofErr w:type="spellEnd"/>
      <w:r>
        <w:rPr>
          <w:color w:val="FF0000"/>
        </w:rPr>
        <w:t xml:space="preserve"> </w:t>
      </w:r>
      <w:r>
        <w:rPr>
          <w:color w:val="auto"/>
        </w:rPr>
        <w:t>(installed correctly you will see a Django rocket ship congratulating you)</w:t>
      </w:r>
    </w:p>
    <w:p w14:paraId="61075DF0" w14:textId="329351FA" w:rsidR="00E55C9D" w:rsidRPr="00E55C9D" w:rsidRDefault="00E55C9D" w:rsidP="00B95DC3">
      <w:pPr>
        <w:pStyle w:val="ListBullet"/>
        <w:numPr>
          <w:ilvl w:val="0"/>
          <w:numId w:val="9"/>
        </w:numPr>
        <w:rPr>
          <w:color w:val="FF0000"/>
        </w:rPr>
      </w:pPr>
      <w:r>
        <w:t>Sources to further understand</w:t>
      </w:r>
      <w:r>
        <w:t>:</w:t>
      </w:r>
      <w:r w:rsidRPr="00E55C9D">
        <w:t xml:space="preserve"> </w:t>
      </w:r>
      <w:hyperlink r:id="rId10" w:anchor="heading=h.2d7mqrmj40j8" w:history="1">
        <w:r>
          <w:rPr>
            <w:rStyle w:val="Hyperlink"/>
          </w:rPr>
          <w:t>GE-01 Walkthrough</w:t>
        </w:r>
      </w:hyperlink>
    </w:p>
    <w:p w14:paraId="6F10ED98" w14:textId="77777777" w:rsidR="00E55C9D" w:rsidRDefault="00E55C9D" w:rsidP="00E55C9D">
      <w:pPr>
        <w:pStyle w:val="ListBullet"/>
        <w:numPr>
          <w:ilvl w:val="0"/>
          <w:numId w:val="0"/>
        </w:numPr>
        <w:rPr>
          <w:color w:val="FF0000"/>
        </w:rPr>
      </w:pPr>
    </w:p>
    <w:p w14:paraId="4B8C9A72" w14:textId="5B4CA8CA" w:rsidR="00E55C9D" w:rsidRDefault="00E55C9D" w:rsidP="00E55C9D">
      <w:pPr>
        <w:pStyle w:val="ListBullet"/>
        <w:numPr>
          <w:ilvl w:val="0"/>
          <w:numId w:val="9"/>
        </w:numPr>
      </w:pPr>
      <w:r>
        <w:t>Django Project</w:t>
      </w:r>
      <w:r>
        <w:t xml:space="preserve">: We </w:t>
      </w:r>
      <w:r>
        <w:t>have</w:t>
      </w:r>
      <w:r>
        <w:t xml:space="preserve"> a </w:t>
      </w:r>
      <w:r>
        <w:t xml:space="preserve">virtual environment set up now, if you need help with the Django project check out the GE above, it can help you set up your project_app and further understand. Too much information to layout when it’s provided on that </w:t>
      </w:r>
      <w:r w:rsidRPr="00B95DC3">
        <w:rPr>
          <w:highlight w:val="yellow"/>
        </w:rPr>
        <w:t>GE-</w:t>
      </w:r>
      <w:r w:rsidR="00B95DC3" w:rsidRPr="00B95DC3">
        <w:rPr>
          <w:highlight w:val="yellow"/>
        </w:rPr>
        <w:t>01</w:t>
      </w:r>
    </w:p>
    <w:p w14:paraId="5373EFCF" w14:textId="77777777" w:rsidR="00E55C9D" w:rsidRDefault="00E55C9D" w:rsidP="00E55C9D">
      <w:pPr>
        <w:pStyle w:val="ListBullet"/>
        <w:numPr>
          <w:ilvl w:val="0"/>
          <w:numId w:val="0"/>
        </w:numPr>
        <w:ind w:left="432"/>
      </w:pPr>
    </w:p>
    <w:p w14:paraId="04FAB115" w14:textId="687553CD" w:rsidR="00FF3DA7" w:rsidRDefault="00FF3DA7" w:rsidP="00B95DC3">
      <w:pPr>
        <w:pStyle w:val="ListBullet"/>
        <w:numPr>
          <w:ilvl w:val="0"/>
          <w:numId w:val="9"/>
        </w:numPr>
      </w:pPr>
      <w:r>
        <w:t>Starting Spring01 Models: This is the file that represents the item we are going to be using, it needs to contain 3 attributes with 2 being non-nullable. Our Model is going to have multiple items</w:t>
      </w:r>
      <w:proofErr w:type="gramStart"/>
      <w:r>
        <w:t xml:space="preserve"> Golfer</w:t>
      </w:r>
      <w:proofErr w:type="gramEnd"/>
      <w:r>
        <w:t>, Notebook, and a GolfRound.</w:t>
      </w:r>
    </w:p>
    <w:p w14:paraId="2DBB4960" w14:textId="67F87139" w:rsidR="00FF3DA7" w:rsidRDefault="00FF3DA7" w:rsidP="00FF3DA7">
      <w:pPr>
        <w:pStyle w:val="ListBullet"/>
        <w:numPr>
          <w:ilvl w:val="1"/>
          <w:numId w:val="9"/>
        </w:numPr>
      </w:pPr>
      <w:r>
        <w:t>Golfer (eventually the user)</w:t>
      </w:r>
    </w:p>
    <w:p w14:paraId="7D4DC1BB" w14:textId="47F70CDB" w:rsidR="00FF3DA7" w:rsidRDefault="00FF3DA7" w:rsidP="00FF3DA7">
      <w:pPr>
        <w:pStyle w:val="ListBullet"/>
        <w:numPr>
          <w:ilvl w:val="2"/>
          <w:numId w:val="9"/>
        </w:numPr>
      </w:pPr>
      <w:r>
        <w:t>Name: full name (</w:t>
      </w:r>
      <w:proofErr w:type="gramStart"/>
      <w:r>
        <w:t>has to</w:t>
      </w:r>
      <w:proofErr w:type="gramEnd"/>
      <w:r>
        <w:t xml:space="preserve"> have a name to be a golfer)</w:t>
      </w:r>
    </w:p>
    <w:p w14:paraId="3CC5AECE" w14:textId="1ABBA7CC" w:rsidR="00FF3DA7" w:rsidRDefault="00FF3DA7" w:rsidP="00FF3DA7">
      <w:pPr>
        <w:pStyle w:val="ListBullet"/>
        <w:numPr>
          <w:ilvl w:val="2"/>
          <w:numId w:val="9"/>
        </w:numPr>
      </w:pPr>
      <w:r>
        <w:t>email: email for golfer (must be unique and use the @ symbol for it to count)</w:t>
      </w:r>
    </w:p>
    <w:p w14:paraId="7452CC41" w14:textId="2626430D" w:rsidR="00FF3DA7" w:rsidRDefault="00FF3DA7" w:rsidP="00FF3DA7">
      <w:pPr>
        <w:pStyle w:val="ListBullet"/>
        <w:numPr>
          <w:ilvl w:val="2"/>
          <w:numId w:val="9"/>
        </w:numPr>
      </w:pPr>
      <w:r>
        <w:t>gender: male or female (drop down menu must choose one)</w:t>
      </w:r>
    </w:p>
    <w:p w14:paraId="43A41EFD" w14:textId="2DD1169F" w:rsidR="00FF3DA7" w:rsidRDefault="00FF3DA7" w:rsidP="00FF3DA7">
      <w:pPr>
        <w:pStyle w:val="ListBullet"/>
        <w:numPr>
          <w:ilvl w:val="1"/>
          <w:numId w:val="9"/>
        </w:numPr>
      </w:pPr>
      <w:r>
        <w:t>Notebook (the users page to keep scores)</w:t>
      </w:r>
    </w:p>
    <w:p w14:paraId="103E39E7" w14:textId="2C341DC0" w:rsidR="00FF3DA7" w:rsidRDefault="00FF3DA7" w:rsidP="00FF3DA7">
      <w:pPr>
        <w:pStyle w:val="ListBullet"/>
        <w:numPr>
          <w:ilvl w:val="2"/>
          <w:numId w:val="9"/>
        </w:numPr>
      </w:pPr>
      <w:r>
        <w:t xml:space="preserve">Golfer: a one-to-one relationship (one notebook is linked to only one golfer) </w:t>
      </w:r>
    </w:p>
    <w:p w14:paraId="328F27FD" w14:textId="41951BB9" w:rsidR="00FF3DA7" w:rsidRDefault="00FF3DA7" w:rsidP="00FF3DA7">
      <w:pPr>
        <w:pStyle w:val="ListBullet"/>
        <w:numPr>
          <w:ilvl w:val="2"/>
          <w:numId w:val="9"/>
        </w:numPr>
      </w:pPr>
      <w:r>
        <w:t xml:space="preserve">Average score (method doesn’t count for attribute) </w:t>
      </w:r>
    </w:p>
    <w:p w14:paraId="35CA819A" w14:textId="61667FA8" w:rsidR="00FF3DA7" w:rsidRDefault="00FF3DA7" w:rsidP="00FF3DA7">
      <w:pPr>
        <w:pStyle w:val="ListBullet"/>
        <w:numPr>
          <w:ilvl w:val="1"/>
          <w:numId w:val="9"/>
        </w:numPr>
      </w:pPr>
      <w:r>
        <w:t>GolfRound (the “scorecard” that gets linked to notebook)</w:t>
      </w:r>
    </w:p>
    <w:p w14:paraId="0D58ECD3" w14:textId="77481CF1" w:rsidR="00FF3DA7" w:rsidRDefault="00FF3DA7" w:rsidP="00FF3DA7">
      <w:pPr>
        <w:pStyle w:val="ListBullet"/>
        <w:numPr>
          <w:ilvl w:val="2"/>
          <w:numId w:val="9"/>
        </w:numPr>
      </w:pPr>
      <w:r>
        <w:t xml:space="preserve">Notebook: many to one (notebook can have </w:t>
      </w:r>
      <w:proofErr w:type="gramStart"/>
      <w:r>
        <w:t>many</w:t>
      </w:r>
      <w:proofErr w:type="gramEnd"/>
      <w:r>
        <w:t xml:space="preserve"> golf of rounds) </w:t>
      </w:r>
    </w:p>
    <w:p w14:paraId="10110060" w14:textId="45CA4936" w:rsidR="00FF3DA7" w:rsidRDefault="00FF3DA7" w:rsidP="00FF3DA7">
      <w:pPr>
        <w:pStyle w:val="ListBullet"/>
        <w:numPr>
          <w:ilvl w:val="2"/>
          <w:numId w:val="9"/>
        </w:numPr>
      </w:pPr>
      <w:r>
        <w:t xml:space="preserve">Date: round played on year/month/day </w:t>
      </w:r>
    </w:p>
    <w:p w14:paraId="3FE3EAFF" w14:textId="77777777" w:rsidR="00B95DC3" w:rsidRDefault="00B95DC3" w:rsidP="00B95DC3">
      <w:pPr>
        <w:pStyle w:val="ListBullet"/>
        <w:numPr>
          <w:ilvl w:val="2"/>
          <w:numId w:val="9"/>
        </w:numPr>
      </w:pPr>
      <w:r>
        <w:t>Score: lower the better (integer field)</w:t>
      </w:r>
    </w:p>
    <w:p w14:paraId="054B65A1" w14:textId="4F786413" w:rsidR="00B769FF" w:rsidRDefault="00B95DC3" w:rsidP="00CD2CFB">
      <w:pPr>
        <w:pStyle w:val="ListBullet"/>
        <w:numPr>
          <w:ilvl w:val="0"/>
          <w:numId w:val="9"/>
        </w:numPr>
      </w:pPr>
      <w:r>
        <w:lastRenderedPageBreak/>
        <w:t>Sources to further understand:</w:t>
      </w:r>
      <w:r w:rsidRPr="00B95DC3">
        <w:t xml:space="preserve"> </w:t>
      </w:r>
      <w:hyperlink r:id="rId11" w:history="1">
        <w:r>
          <w:rPr>
            <w:rStyle w:val="Hyperlink"/>
          </w:rPr>
          <w:t>GE-03 Models</w:t>
        </w:r>
      </w:hyperlink>
      <w:r>
        <w:t xml:space="preserve">, </w:t>
      </w:r>
      <w:hyperlink r:id="rId12" w:history="1">
        <w:r>
          <w:rPr>
            <w:rStyle w:val="Hyperlink"/>
          </w:rPr>
          <w:t>django_models</w:t>
        </w:r>
      </w:hyperlink>
      <w:r>
        <w:t xml:space="preserve">, </w:t>
      </w:r>
      <w:hyperlink r:id="rId13" w:history="1">
        <w:r>
          <w:rPr>
            <w:rStyle w:val="Hyperlink"/>
          </w:rPr>
          <w:t>models_youtube</w:t>
        </w:r>
      </w:hyperlink>
      <w:r>
        <w:t>,</w:t>
      </w:r>
      <w:r w:rsidRPr="00B95DC3">
        <w:t xml:space="preserve"> </w:t>
      </w:r>
      <w:hyperlink r:id="rId14" w:history="1">
        <w:r>
          <w:rPr>
            <w:rStyle w:val="Hyperlink"/>
          </w:rPr>
          <w:t>many-many-</w:t>
        </w:r>
        <w:proofErr w:type="spellStart"/>
        <w:r>
          <w:rPr>
            <w:rStyle w:val="Hyperlink"/>
          </w:rPr>
          <w:t>youtube</w:t>
        </w:r>
        <w:proofErr w:type="spellEnd"/>
      </w:hyperlink>
    </w:p>
    <w:p w14:paraId="6161CEB8" w14:textId="2133B504" w:rsidR="00B769FF" w:rsidRPr="00867267" w:rsidRDefault="00B769FF" w:rsidP="00867267">
      <w:pPr>
        <w:pStyle w:val="ListBullet"/>
        <w:numPr>
          <w:ilvl w:val="0"/>
          <w:numId w:val="9"/>
        </w:numPr>
        <w:rPr>
          <w:color w:val="FF0000"/>
        </w:rPr>
      </w:pPr>
      <w:r>
        <w:t>Models errors I encountered: I ran into only a few problems but here they are below</w:t>
      </w:r>
      <w:r w:rsidR="00867267">
        <w:t>.</w:t>
      </w:r>
    </w:p>
    <w:p w14:paraId="45C1678D" w14:textId="77777777" w:rsidR="00867267" w:rsidRDefault="00867267" w:rsidP="00867267">
      <w:pPr>
        <w:pStyle w:val="ListBullet"/>
        <w:numPr>
          <w:ilvl w:val="1"/>
          <w:numId w:val="9"/>
        </w:numPr>
      </w:pPr>
      <w:r w:rsidRPr="00B769FF">
        <w:t>Foreign Key</w:t>
      </w:r>
      <w:r w:rsidR="00B769FF" w:rsidRPr="00B769FF">
        <w:t xml:space="preserve"> Deletion Cascade</w:t>
      </w:r>
      <w:r w:rsidR="00B769FF">
        <w:t xml:space="preserve">: </w:t>
      </w:r>
      <w:r>
        <w:t>Deletes related objects when referenced object is deleted.</w:t>
      </w:r>
      <w:r>
        <w:t xml:space="preserve"> Source:</w:t>
      </w:r>
      <w:r w:rsidRPr="00867267">
        <w:t xml:space="preserve"> </w:t>
      </w:r>
      <w:hyperlink r:id="rId15" w:history="1">
        <w:proofErr w:type="spellStart"/>
        <w:r>
          <w:rPr>
            <w:rStyle w:val="Hyperlink"/>
          </w:rPr>
          <w:t>django_forms</w:t>
        </w:r>
        <w:proofErr w:type="spellEnd"/>
      </w:hyperlink>
    </w:p>
    <w:p w14:paraId="32B82781" w14:textId="112A23F3" w:rsidR="00E6659D" w:rsidRDefault="00867267" w:rsidP="00CD2CFB">
      <w:pPr>
        <w:pStyle w:val="ListBullet"/>
        <w:numPr>
          <w:ilvl w:val="1"/>
          <w:numId w:val="9"/>
        </w:numPr>
      </w:pPr>
      <w:r w:rsidRPr="00867267">
        <w:t>Division by Zero in Average Score Method:</w:t>
      </w:r>
      <w:r>
        <w:t xml:space="preserve"> </w:t>
      </w:r>
      <w:r w:rsidR="0091701B">
        <w:t>Tried to c</w:t>
      </w:r>
      <w:r w:rsidR="0091701B" w:rsidRPr="0091701B">
        <w:t>alculate an average score but there are zero rounds played</w:t>
      </w:r>
      <w:r w:rsidR="0091701B">
        <w:t xml:space="preserve"> (ensure rounds are played before having a score)</w:t>
      </w:r>
    </w:p>
    <w:p w14:paraId="7A17957F" w14:textId="0B1FBF59" w:rsidR="0091701B" w:rsidRDefault="00E6659D" w:rsidP="0091701B">
      <w:pPr>
        <w:pStyle w:val="ListBullet"/>
        <w:numPr>
          <w:ilvl w:val="0"/>
          <w:numId w:val="9"/>
        </w:numPr>
      </w:pPr>
      <w:r>
        <w:t xml:space="preserve">Building the views: Contains the logic that handles and process the web request and returns. Views needs models to access and manage data that’s needed </w:t>
      </w:r>
      <w:r w:rsidR="00217572">
        <w:t>to</w:t>
      </w:r>
      <w:r>
        <w:t xml:space="preserve"> give a response.</w:t>
      </w:r>
      <w:r w:rsidR="00217572">
        <w:t xml:space="preserve"> We need to add, delete, update in this sprint, for us all three models can use CRUD so we will. </w:t>
      </w:r>
    </w:p>
    <w:p w14:paraId="3AB72226" w14:textId="0ED4FE22" w:rsidR="00217572" w:rsidRDefault="00217572" w:rsidP="00217572">
      <w:pPr>
        <w:pStyle w:val="ListBullet"/>
        <w:numPr>
          <w:ilvl w:val="1"/>
          <w:numId w:val="9"/>
        </w:numPr>
      </w:pPr>
      <w:r>
        <w:t>Golfer (user/owner)</w:t>
      </w:r>
    </w:p>
    <w:p w14:paraId="4B540DAC" w14:textId="0C96FDE6" w:rsidR="00217572" w:rsidRPr="00217572" w:rsidRDefault="00217572" w:rsidP="00217572">
      <w:pPr>
        <w:pStyle w:val="ListParagraph"/>
        <w:numPr>
          <w:ilvl w:val="2"/>
          <w:numId w:val="9"/>
        </w:numPr>
      </w:pPr>
      <w:r w:rsidRPr="00217572">
        <w:t>Create/update golfer form. (add_golfer.html)</w:t>
      </w:r>
    </w:p>
    <w:p w14:paraId="78FE2FE6" w14:textId="4B771A96" w:rsidR="009C3E68" w:rsidRDefault="009C3E68" w:rsidP="009C3E68">
      <w:pPr>
        <w:pStyle w:val="ListBullet"/>
        <w:numPr>
          <w:ilvl w:val="2"/>
          <w:numId w:val="9"/>
        </w:numPr>
      </w:pPr>
      <w:r>
        <w:t>Handle golfer addition/deletion (delete_golfer.html)</w:t>
      </w:r>
    </w:p>
    <w:p w14:paraId="4AF412DA" w14:textId="5D86A340" w:rsidR="009C3E68" w:rsidRDefault="009C3E68" w:rsidP="009C3E68">
      <w:pPr>
        <w:pStyle w:val="ListBullet"/>
        <w:numPr>
          <w:ilvl w:val="1"/>
          <w:numId w:val="9"/>
        </w:numPr>
      </w:pPr>
      <w:r>
        <w:t>Notebook:</w:t>
      </w:r>
      <w:r w:rsidR="00CD2CFB">
        <w:t xml:space="preserve"> (Page holds notebooks)</w:t>
      </w:r>
    </w:p>
    <w:p w14:paraId="360BC2CA" w14:textId="5D864070" w:rsidR="009C3E68" w:rsidRDefault="009C3E68" w:rsidP="009C3E68">
      <w:pPr>
        <w:pStyle w:val="ListBullet"/>
        <w:numPr>
          <w:ilvl w:val="2"/>
          <w:numId w:val="9"/>
        </w:numPr>
      </w:pPr>
      <w:r>
        <w:t>Creating notebook with golfer (add_golfer.html)</w:t>
      </w:r>
    </w:p>
    <w:p w14:paraId="265CC96F" w14:textId="766D1AE8" w:rsidR="009C3E68" w:rsidRDefault="00687B70" w:rsidP="009C3E68">
      <w:pPr>
        <w:pStyle w:val="ListBullet"/>
        <w:numPr>
          <w:ilvl w:val="2"/>
          <w:numId w:val="9"/>
        </w:numPr>
      </w:pPr>
      <w:r>
        <w:t>Displaying (notebook_</w:t>
      </w:r>
      <w:r w:rsidR="00CD2CFB">
        <w:t>detail.html)</w:t>
      </w:r>
    </w:p>
    <w:p w14:paraId="7DFD40EE" w14:textId="79388AC6" w:rsidR="00CD2CFB" w:rsidRDefault="00CD2CFB" w:rsidP="00CD2CFB">
      <w:pPr>
        <w:pStyle w:val="ListBullet"/>
        <w:numPr>
          <w:ilvl w:val="1"/>
          <w:numId w:val="9"/>
        </w:numPr>
      </w:pPr>
      <w:r>
        <w:t>Round (Rounds are stored in notebooks)</w:t>
      </w:r>
    </w:p>
    <w:p w14:paraId="52D4B238" w14:textId="534BC11F" w:rsidR="00CD2CFB" w:rsidRDefault="00CD2CFB" w:rsidP="00CD2CFB">
      <w:pPr>
        <w:pStyle w:val="ListBullet"/>
        <w:numPr>
          <w:ilvl w:val="2"/>
          <w:numId w:val="9"/>
        </w:numPr>
      </w:pPr>
      <w:r>
        <w:t>Adding/Updating golf rounds (round_for.html)</w:t>
      </w:r>
    </w:p>
    <w:p w14:paraId="00DE9499" w14:textId="5FAF3D83" w:rsidR="00CD2CFB" w:rsidRDefault="00CD2CFB" w:rsidP="00CD2CFB">
      <w:pPr>
        <w:pStyle w:val="ListBullet"/>
        <w:numPr>
          <w:ilvl w:val="2"/>
          <w:numId w:val="9"/>
        </w:numPr>
      </w:pPr>
      <w:r>
        <w:t>Validate round detail (GolfRoundForm.html)</w:t>
      </w:r>
    </w:p>
    <w:p w14:paraId="4C335CFA" w14:textId="5F531BDC" w:rsidR="00CD2CFB" w:rsidRDefault="00CD2CFB" w:rsidP="00CD2CFB">
      <w:pPr>
        <w:pStyle w:val="ListBullet"/>
        <w:numPr>
          <w:ilvl w:val="1"/>
          <w:numId w:val="9"/>
        </w:numPr>
      </w:pPr>
      <w:r>
        <w:t xml:space="preserve">Index (Homepage) </w:t>
      </w:r>
    </w:p>
    <w:p w14:paraId="22E6E947" w14:textId="1C3CA266" w:rsidR="00CD2CFB" w:rsidRDefault="00CD2CFB" w:rsidP="00CD2CFB">
      <w:pPr>
        <w:pStyle w:val="ListBullet"/>
        <w:numPr>
          <w:ilvl w:val="2"/>
          <w:numId w:val="9"/>
        </w:numPr>
      </w:pPr>
      <w:r>
        <w:t>Renders (index.html)</w:t>
      </w:r>
    </w:p>
    <w:p w14:paraId="692B0E1A" w14:textId="11C27374" w:rsidR="00CD2CFB" w:rsidRDefault="00CD2CFB" w:rsidP="00CD2CFB">
      <w:pPr>
        <w:pStyle w:val="ListBullet"/>
        <w:numPr>
          <w:ilvl w:val="1"/>
          <w:numId w:val="9"/>
        </w:numPr>
      </w:pPr>
      <w:r>
        <w:t>Hours of operations</w:t>
      </w:r>
    </w:p>
    <w:p w14:paraId="3B8C7682" w14:textId="571B03D6" w:rsidR="00CD2CFB" w:rsidRDefault="00CD2CFB" w:rsidP="00CD2CFB">
      <w:pPr>
        <w:pStyle w:val="ListBullet"/>
        <w:numPr>
          <w:ilvl w:val="2"/>
          <w:numId w:val="9"/>
        </w:numPr>
      </w:pPr>
      <w:r>
        <w:t>Renders (hours_of_operation.html)</w:t>
      </w:r>
    </w:p>
    <w:p w14:paraId="717658F4" w14:textId="3FE79C5A" w:rsidR="00694543" w:rsidRDefault="00694543" w:rsidP="00694543">
      <w:pPr>
        <w:pStyle w:val="ListBullet"/>
        <w:numPr>
          <w:ilvl w:val="0"/>
          <w:numId w:val="9"/>
        </w:numPr>
      </w:pPr>
      <w:r>
        <w:lastRenderedPageBreak/>
        <w:t>URLS: URLS and VIEWS work hand in hand with each other to display the information</w:t>
      </w:r>
      <w:r w:rsidR="008D095D">
        <w:t xml:space="preserve">. URLS is the menu in a restaurant has all the </w:t>
      </w:r>
      <w:r w:rsidR="006B1E17">
        <w:t>dishes (webpages</w:t>
      </w:r>
      <w:proofErr w:type="gramStart"/>
      <w:r w:rsidR="006B1E17">
        <w:t>)</w:t>
      </w:r>
      <w:r w:rsidR="008D095D">
        <w:t xml:space="preserve"> </w:t>
      </w:r>
      <w:r w:rsidR="006B1E17">
        <w:t>,a</w:t>
      </w:r>
      <w:proofErr w:type="gramEnd"/>
      <w:r w:rsidR="006B1E17">
        <w:t xml:space="preserve"> customer </w:t>
      </w:r>
      <w:r w:rsidR="008D095D">
        <w:t>places the order with the restaurant and then the cook takes recipe (views)</w:t>
      </w:r>
      <w:r w:rsidR="006B1E17">
        <w:t xml:space="preserve"> and makes the dish (website) </w:t>
      </w:r>
    </w:p>
    <w:p w14:paraId="152204C3" w14:textId="4F4063B3" w:rsidR="00BB5D78" w:rsidRDefault="00BB5D78" w:rsidP="00BB5D78">
      <w:pPr>
        <w:pStyle w:val="ListBullet"/>
        <w:numPr>
          <w:ilvl w:val="1"/>
          <w:numId w:val="9"/>
        </w:numPr>
      </w:pPr>
      <w:r>
        <w:t>Homepage</w:t>
      </w:r>
    </w:p>
    <w:p w14:paraId="584C1AFD" w14:textId="0B882D84" w:rsidR="004C072F" w:rsidRPr="004C072F" w:rsidRDefault="004C072F" w:rsidP="004C072F">
      <w:pPr>
        <w:pStyle w:val="ListParagraph"/>
        <w:numPr>
          <w:ilvl w:val="2"/>
          <w:numId w:val="9"/>
        </w:numPr>
      </w:pPr>
      <w:r>
        <w:t>URL path</w:t>
      </w:r>
      <w:r w:rsidRPr="004C072F">
        <w:t>:</w:t>
      </w:r>
      <w:r>
        <w:t xml:space="preserve"> ``</w:t>
      </w:r>
    </w:p>
    <w:p w14:paraId="072FF042" w14:textId="496C6FA4" w:rsidR="004C072F" w:rsidRPr="004C072F" w:rsidRDefault="004C072F" w:rsidP="004C072F">
      <w:pPr>
        <w:pStyle w:val="ListParagraph"/>
        <w:numPr>
          <w:ilvl w:val="2"/>
          <w:numId w:val="9"/>
        </w:numPr>
      </w:pPr>
      <w:r w:rsidRPr="004C072F">
        <w:t>View Function:</w:t>
      </w:r>
      <w:r>
        <w:t xml:space="preserve"> views.index</w:t>
      </w:r>
    </w:p>
    <w:p w14:paraId="2E9EE098" w14:textId="3ADC2F38" w:rsidR="004C072F" w:rsidRDefault="004C072F" w:rsidP="004C072F">
      <w:pPr>
        <w:pStyle w:val="ListBullet"/>
        <w:numPr>
          <w:ilvl w:val="2"/>
          <w:numId w:val="9"/>
        </w:numPr>
      </w:pPr>
      <w:r>
        <w:t>Template: index.html</w:t>
      </w:r>
    </w:p>
    <w:p w14:paraId="7E848DA2" w14:textId="687E6F3A" w:rsidR="00BB5D78" w:rsidRDefault="00BB5D78" w:rsidP="00BB5D78">
      <w:pPr>
        <w:pStyle w:val="ListBullet"/>
        <w:numPr>
          <w:ilvl w:val="1"/>
          <w:numId w:val="9"/>
        </w:numPr>
      </w:pPr>
      <w:r>
        <w:t>Hours of Operation</w:t>
      </w:r>
    </w:p>
    <w:p w14:paraId="5C269DBE" w14:textId="025E6F55" w:rsidR="00BB5D78" w:rsidRDefault="00BB5D78" w:rsidP="00BB5D78">
      <w:pPr>
        <w:pStyle w:val="ListBullet"/>
        <w:numPr>
          <w:ilvl w:val="1"/>
          <w:numId w:val="9"/>
        </w:numPr>
      </w:pPr>
      <w:r>
        <w:t>Notebook List</w:t>
      </w:r>
    </w:p>
    <w:p w14:paraId="69EF231A" w14:textId="3D17976C" w:rsidR="004C072F" w:rsidRPr="004C072F" w:rsidRDefault="004C072F" w:rsidP="004C072F">
      <w:pPr>
        <w:pStyle w:val="ListParagraph"/>
        <w:numPr>
          <w:ilvl w:val="2"/>
          <w:numId w:val="9"/>
        </w:numPr>
      </w:pPr>
      <w:r>
        <w:t>URL path</w:t>
      </w:r>
      <w:r w:rsidRPr="004C072F">
        <w:t>:</w:t>
      </w:r>
      <w:r w:rsidRPr="004C072F">
        <w:t xml:space="preserve"> </w:t>
      </w:r>
      <w:r w:rsidRPr="004C072F">
        <w:t>notebooks/'</w:t>
      </w:r>
    </w:p>
    <w:p w14:paraId="16228679" w14:textId="5788823B" w:rsidR="004C072F" w:rsidRPr="004C072F" w:rsidRDefault="004C072F" w:rsidP="004C072F">
      <w:pPr>
        <w:pStyle w:val="ListParagraph"/>
        <w:numPr>
          <w:ilvl w:val="2"/>
          <w:numId w:val="9"/>
        </w:numPr>
      </w:pPr>
      <w:r w:rsidRPr="004C072F">
        <w:t>View Function:</w:t>
      </w:r>
      <w:r>
        <w:t xml:space="preserve"> </w:t>
      </w:r>
      <w:proofErr w:type="spellStart"/>
      <w:r>
        <w:t>N</w:t>
      </w:r>
      <w:r w:rsidRPr="004C072F">
        <w:t>otebookListView</w:t>
      </w:r>
      <w:proofErr w:type="spellEnd"/>
    </w:p>
    <w:p w14:paraId="75C6E293" w14:textId="2FFAEBED" w:rsidR="004C072F" w:rsidRDefault="004C072F" w:rsidP="004C072F">
      <w:pPr>
        <w:pStyle w:val="ListBullet"/>
        <w:numPr>
          <w:ilvl w:val="2"/>
          <w:numId w:val="9"/>
        </w:numPr>
      </w:pPr>
      <w:r>
        <w:t>Template:</w:t>
      </w:r>
      <w:r w:rsidR="00C12C13" w:rsidRPr="00C12C13">
        <w:t xml:space="preserve"> </w:t>
      </w:r>
      <w:r w:rsidR="00C12C13">
        <w:t>N</w:t>
      </w:r>
      <w:r w:rsidR="00C12C13" w:rsidRPr="00C12C13">
        <w:t xml:space="preserve">otebook_list.html (default for </w:t>
      </w:r>
      <w:proofErr w:type="spellStart"/>
      <w:r w:rsidR="00C12C13" w:rsidRPr="00C12C13">
        <w:t>ListView</w:t>
      </w:r>
      <w:proofErr w:type="spellEnd"/>
      <w:r w:rsidR="00C12C13" w:rsidRPr="00C12C13">
        <w:t>)</w:t>
      </w:r>
    </w:p>
    <w:p w14:paraId="20C53814" w14:textId="538C5AC8" w:rsidR="00BB5D78" w:rsidRDefault="00BB5D78" w:rsidP="00BB5D78">
      <w:pPr>
        <w:pStyle w:val="ListBullet"/>
        <w:numPr>
          <w:ilvl w:val="1"/>
          <w:numId w:val="9"/>
        </w:numPr>
      </w:pPr>
      <w:r>
        <w:t>Notebook detail</w:t>
      </w:r>
    </w:p>
    <w:p w14:paraId="682102F5" w14:textId="43C512F8" w:rsidR="004C072F" w:rsidRPr="004C072F" w:rsidRDefault="004C072F" w:rsidP="004C072F">
      <w:pPr>
        <w:pStyle w:val="ListParagraph"/>
        <w:numPr>
          <w:ilvl w:val="2"/>
          <w:numId w:val="9"/>
        </w:numPr>
      </w:pPr>
      <w:r>
        <w:t>URL path</w:t>
      </w:r>
      <w:r w:rsidRPr="004C072F">
        <w:t>:</w:t>
      </w:r>
      <w:r w:rsidR="00C12C13" w:rsidRPr="00C12C13">
        <w:t xml:space="preserve"> </w:t>
      </w:r>
      <w:r w:rsidR="00C12C13" w:rsidRPr="00C12C13">
        <w:t>notebooks/&lt;</w:t>
      </w:r>
      <w:proofErr w:type="spellStart"/>
      <w:r w:rsidR="00C12C13" w:rsidRPr="00C12C13">
        <w:t>int:pk</w:t>
      </w:r>
      <w:proofErr w:type="spellEnd"/>
      <w:r w:rsidR="00C12C13" w:rsidRPr="00C12C13">
        <w:t>&gt;/</w:t>
      </w:r>
    </w:p>
    <w:p w14:paraId="557B5854" w14:textId="16A46C68" w:rsidR="004C072F" w:rsidRPr="004C072F" w:rsidRDefault="004C072F" w:rsidP="004C072F">
      <w:pPr>
        <w:pStyle w:val="ListParagraph"/>
        <w:numPr>
          <w:ilvl w:val="2"/>
          <w:numId w:val="9"/>
        </w:numPr>
      </w:pPr>
      <w:r w:rsidRPr="004C072F">
        <w:t>View Function:</w:t>
      </w:r>
      <w:r w:rsidR="00C12C13" w:rsidRPr="00C12C13">
        <w:t xml:space="preserve"> </w:t>
      </w:r>
      <w:proofErr w:type="spellStart"/>
      <w:r w:rsidR="00C12C13" w:rsidRPr="00C12C13">
        <w:t>NotebookDetailView</w:t>
      </w:r>
      <w:proofErr w:type="spellEnd"/>
    </w:p>
    <w:p w14:paraId="3B813D7F" w14:textId="7E77A174" w:rsidR="004C072F" w:rsidRDefault="004C072F" w:rsidP="004C072F">
      <w:pPr>
        <w:pStyle w:val="ListBullet"/>
        <w:numPr>
          <w:ilvl w:val="2"/>
          <w:numId w:val="9"/>
        </w:numPr>
      </w:pPr>
      <w:r>
        <w:t>Template:</w:t>
      </w:r>
      <w:r w:rsidR="00C12C13" w:rsidRPr="00C12C13">
        <w:t xml:space="preserve"> </w:t>
      </w:r>
      <w:r w:rsidR="00C12C13" w:rsidRPr="00C12C13">
        <w:t xml:space="preserve">notebook_detail.html (default for </w:t>
      </w:r>
      <w:proofErr w:type="spellStart"/>
      <w:r w:rsidR="00C12C13" w:rsidRPr="00C12C13">
        <w:t>DetailView</w:t>
      </w:r>
      <w:proofErr w:type="spellEnd"/>
      <w:r w:rsidR="00C12C13" w:rsidRPr="00C12C13">
        <w:t>)</w:t>
      </w:r>
    </w:p>
    <w:p w14:paraId="355867FC" w14:textId="549636F8" w:rsidR="00C12C13" w:rsidRDefault="00BB5D78" w:rsidP="00C12C13">
      <w:pPr>
        <w:pStyle w:val="ListBullet"/>
        <w:numPr>
          <w:ilvl w:val="1"/>
          <w:numId w:val="9"/>
        </w:numPr>
      </w:pPr>
      <w:r>
        <w:t>Add Round to Notebook</w:t>
      </w:r>
    </w:p>
    <w:p w14:paraId="0EA7B96A" w14:textId="38CB4004" w:rsidR="00C12C13" w:rsidRPr="004C072F" w:rsidRDefault="00C12C13" w:rsidP="00C12C13">
      <w:pPr>
        <w:pStyle w:val="ListParagraph"/>
        <w:numPr>
          <w:ilvl w:val="2"/>
          <w:numId w:val="9"/>
        </w:numPr>
      </w:pPr>
      <w:r>
        <w:t>URL path</w:t>
      </w:r>
      <w:r w:rsidRPr="004C072F">
        <w:t>:</w:t>
      </w:r>
      <w:r w:rsidR="00494F35" w:rsidRPr="00494F35">
        <w:t xml:space="preserve"> </w:t>
      </w:r>
      <w:r w:rsidR="00494F35" w:rsidRPr="00494F35">
        <w:t>add_golfer/</w:t>
      </w:r>
    </w:p>
    <w:p w14:paraId="53C21C8E" w14:textId="057FD5EB" w:rsidR="00C12C13" w:rsidRPr="004C072F" w:rsidRDefault="00C12C13" w:rsidP="00C12C13">
      <w:pPr>
        <w:pStyle w:val="ListParagraph"/>
        <w:numPr>
          <w:ilvl w:val="2"/>
          <w:numId w:val="9"/>
        </w:numPr>
      </w:pPr>
      <w:r>
        <w:t>View Function</w:t>
      </w:r>
      <w:r w:rsidRPr="004C072F">
        <w:t>:</w:t>
      </w:r>
      <w:r w:rsidR="00494F35" w:rsidRPr="00494F35">
        <w:t xml:space="preserve"> </w:t>
      </w:r>
      <w:r w:rsidR="00494F35" w:rsidRPr="00494F35">
        <w:t>views.add_golfer</w:t>
      </w:r>
    </w:p>
    <w:p w14:paraId="0564FF6D" w14:textId="7BD0AB52" w:rsidR="00C12C13" w:rsidRDefault="00C12C13" w:rsidP="00C12C13">
      <w:pPr>
        <w:pStyle w:val="ListParagraph"/>
        <w:numPr>
          <w:ilvl w:val="2"/>
          <w:numId w:val="9"/>
        </w:numPr>
      </w:pPr>
      <w:r>
        <w:t>URL path</w:t>
      </w:r>
      <w:r w:rsidRPr="004C072F">
        <w:t>:</w:t>
      </w:r>
    </w:p>
    <w:p w14:paraId="7622CEDC" w14:textId="0C704BC3" w:rsidR="00BB5D78" w:rsidRDefault="00BB5D78" w:rsidP="00BB5D78">
      <w:pPr>
        <w:pStyle w:val="ListBullet"/>
        <w:numPr>
          <w:ilvl w:val="1"/>
          <w:numId w:val="9"/>
        </w:numPr>
      </w:pPr>
      <w:r>
        <w:t>Delete Round</w:t>
      </w:r>
    </w:p>
    <w:p w14:paraId="55AB9427" w14:textId="340025C0" w:rsidR="00BB5D78" w:rsidRDefault="00BB5D78" w:rsidP="00BB5D78">
      <w:pPr>
        <w:pStyle w:val="ListBullet"/>
        <w:numPr>
          <w:ilvl w:val="1"/>
          <w:numId w:val="9"/>
        </w:numPr>
      </w:pPr>
      <w:r>
        <w:t xml:space="preserve">Update Round </w:t>
      </w:r>
    </w:p>
    <w:p w14:paraId="7AEAF709" w14:textId="25533777" w:rsidR="004C072F" w:rsidRPr="004C072F" w:rsidRDefault="004C072F" w:rsidP="004C072F">
      <w:pPr>
        <w:pStyle w:val="ListParagraph"/>
        <w:numPr>
          <w:ilvl w:val="2"/>
          <w:numId w:val="9"/>
        </w:numPr>
      </w:pPr>
      <w:r>
        <w:t>URL path</w:t>
      </w:r>
      <w:r w:rsidRPr="004C072F">
        <w:t>:</w:t>
      </w:r>
      <w:r w:rsidR="00827622" w:rsidRPr="00827622">
        <w:t xml:space="preserve"> </w:t>
      </w:r>
      <w:r w:rsidR="00827622" w:rsidRPr="00827622">
        <w:t>rounds/&lt;</w:t>
      </w:r>
      <w:proofErr w:type="spellStart"/>
      <w:r w:rsidR="00827622" w:rsidRPr="00827622">
        <w:t>int:pk</w:t>
      </w:r>
      <w:proofErr w:type="spellEnd"/>
      <w:r w:rsidR="00827622" w:rsidRPr="00827622">
        <w:t>&gt;/update/</w:t>
      </w:r>
    </w:p>
    <w:p w14:paraId="23140B55" w14:textId="5B07B98A" w:rsidR="004C072F" w:rsidRPr="004C072F" w:rsidRDefault="004C072F" w:rsidP="004C072F">
      <w:pPr>
        <w:pStyle w:val="ListParagraph"/>
        <w:numPr>
          <w:ilvl w:val="2"/>
          <w:numId w:val="9"/>
        </w:numPr>
      </w:pPr>
      <w:r w:rsidRPr="004C072F">
        <w:t>View Function:</w:t>
      </w:r>
      <w:r w:rsidR="00827622" w:rsidRPr="00827622">
        <w:t xml:space="preserve"> </w:t>
      </w:r>
      <w:proofErr w:type="spellStart"/>
      <w:proofErr w:type="gramStart"/>
      <w:r w:rsidR="00827622" w:rsidRPr="00827622">
        <w:t>views.update</w:t>
      </w:r>
      <w:proofErr w:type="gramEnd"/>
      <w:r w:rsidR="00827622" w:rsidRPr="00827622">
        <w:t>_round</w:t>
      </w:r>
      <w:proofErr w:type="spellEnd"/>
    </w:p>
    <w:p w14:paraId="6878BCAC" w14:textId="72FFA282" w:rsidR="004C072F" w:rsidRDefault="004C072F" w:rsidP="004C072F">
      <w:pPr>
        <w:pStyle w:val="ListBullet"/>
        <w:numPr>
          <w:ilvl w:val="2"/>
          <w:numId w:val="9"/>
        </w:numPr>
      </w:pPr>
      <w:r>
        <w:t>Template:</w:t>
      </w:r>
      <w:r w:rsidR="00827622" w:rsidRPr="00827622">
        <w:t xml:space="preserve"> </w:t>
      </w:r>
      <w:r w:rsidR="00827622" w:rsidRPr="00827622">
        <w:t>round_form.html</w:t>
      </w:r>
    </w:p>
    <w:p w14:paraId="1CB72B4B" w14:textId="5E162572" w:rsidR="00867267" w:rsidRDefault="00BB5D78" w:rsidP="00BB5D78">
      <w:pPr>
        <w:pStyle w:val="ListBullet"/>
        <w:numPr>
          <w:ilvl w:val="1"/>
          <w:numId w:val="9"/>
        </w:numPr>
      </w:pPr>
      <w:r>
        <w:lastRenderedPageBreak/>
        <w:t xml:space="preserve">Update Notebook </w:t>
      </w:r>
    </w:p>
    <w:p w14:paraId="48485BA9" w14:textId="37E85823" w:rsidR="00BB5D78" w:rsidRDefault="00BB5D78" w:rsidP="00BB5D78">
      <w:pPr>
        <w:pStyle w:val="ListBullet"/>
        <w:numPr>
          <w:ilvl w:val="1"/>
          <w:numId w:val="9"/>
        </w:numPr>
      </w:pPr>
      <w:r>
        <w:t>Add/Delete Golfer</w:t>
      </w:r>
    </w:p>
    <w:p w14:paraId="44E2B309" w14:textId="3171F3D6" w:rsidR="006F61AE" w:rsidRPr="004C072F" w:rsidRDefault="006F61AE" w:rsidP="006F61AE">
      <w:pPr>
        <w:pStyle w:val="ListParagraph"/>
        <w:numPr>
          <w:ilvl w:val="2"/>
          <w:numId w:val="9"/>
        </w:numPr>
      </w:pPr>
      <w:r>
        <w:t>URL path</w:t>
      </w:r>
      <w:r w:rsidRPr="004C072F">
        <w:t>:</w:t>
      </w:r>
      <w:r w:rsidRPr="00827622">
        <w:t xml:space="preserve"> </w:t>
      </w:r>
      <w:r w:rsidRPr="006F61AE">
        <w:t>add_golfer/</w:t>
      </w:r>
      <w:r>
        <w:t xml:space="preserve"> &amp;</w:t>
      </w:r>
      <w:r w:rsidRPr="006F61AE">
        <w:t xml:space="preserve"> </w:t>
      </w:r>
      <w:proofErr w:type="spellStart"/>
      <w:r w:rsidRPr="006F61AE">
        <w:t>delete_</w:t>
      </w:r>
      <w:proofErr w:type="gramStart"/>
      <w:r w:rsidRPr="006F61AE">
        <w:t>golfer</w:t>
      </w:r>
      <w:proofErr w:type="spellEnd"/>
      <w:proofErr w:type="gramEnd"/>
    </w:p>
    <w:p w14:paraId="47FB329E" w14:textId="38141EB0" w:rsidR="006F61AE" w:rsidRPr="004C072F" w:rsidRDefault="006F61AE" w:rsidP="006F61AE">
      <w:pPr>
        <w:pStyle w:val="ListParagraph"/>
        <w:numPr>
          <w:ilvl w:val="2"/>
          <w:numId w:val="9"/>
        </w:numPr>
      </w:pPr>
      <w:r w:rsidRPr="004C072F">
        <w:t>View Function:</w:t>
      </w:r>
      <w:r>
        <w:t xml:space="preserve"> </w:t>
      </w:r>
      <w:r w:rsidRPr="006F61AE">
        <w:t>views.add_golfer</w:t>
      </w:r>
      <w:r w:rsidRPr="00827622">
        <w:t xml:space="preserve"> </w:t>
      </w:r>
      <w:r>
        <w:t xml:space="preserve">&amp; </w:t>
      </w:r>
      <w:proofErr w:type="gramStart"/>
      <w:r w:rsidRPr="006F61AE">
        <w:t>views.delete</w:t>
      </w:r>
      <w:proofErr w:type="gramEnd"/>
      <w:r w:rsidRPr="006F61AE">
        <w:t>_golfer</w:t>
      </w:r>
    </w:p>
    <w:p w14:paraId="0209BDD5" w14:textId="601F4E07" w:rsidR="006F61AE" w:rsidRDefault="006F61AE" w:rsidP="006F61AE">
      <w:pPr>
        <w:pStyle w:val="ListBullet"/>
        <w:numPr>
          <w:ilvl w:val="2"/>
          <w:numId w:val="9"/>
        </w:numPr>
      </w:pPr>
      <w:r>
        <w:t>Template:</w:t>
      </w:r>
      <w:r w:rsidRPr="00827622">
        <w:t xml:space="preserve"> </w:t>
      </w:r>
      <w:r w:rsidRPr="006F61AE">
        <w:t>add_golfer.html</w:t>
      </w:r>
      <w:r>
        <w:t xml:space="preserve"> &amp;</w:t>
      </w:r>
      <w:r w:rsidRPr="006F61AE">
        <w:t xml:space="preserve"> </w:t>
      </w:r>
      <w:r w:rsidRPr="006F61AE">
        <w:t>delete_golfer.html</w:t>
      </w:r>
    </w:p>
    <w:p w14:paraId="5FAECD07" w14:textId="62936EB2" w:rsidR="00253F7E" w:rsidRDefault="00AE61BB" w:rsidP="00253F7E">
      <w:pPr>
        <w:pStyle w:val="ListBullet"/>
        <w:numPr>
          <w:ilvl w:val="0"/>
          <w:numId w:val="9"/>
        </w:numPr>
      </w:pPr>
      <w:r>
        <w:t>Sources that can help:</w:t>
      </w:r>
      <w:r w:rsidRPr="00AE61BB">
        <w:t xml:space="preserve"> </w:t>
      </w:r>
      <w:hyperlink r:id="rId16" w:history="1">
        <w:r>
          <w:rPr>
            <w:rStyle w:val="Hyperlink"/>
          </w:rPr>
          <w:t>w3w_general overview</w:t>
        </w:r>
      </w:hyperlink>
      <w:r w:rsidR="00253F7E" w:rsidRPr="00253F7E">
        <w:t xml:space="preserve"> </w:t>
      </w:r>
      <w:hyperlink r:id="rId17" w:history="1">
        <w:r w:rsidR="00253F7E">
          <w:rPr>
            <w:rStyle w:val="Hyperlink"/>
          </w:rPr>
          <w:t>program ink visuals</w:t>
        </w:r>
      </w:hyperlink>
      <w:r w:rsidR="00253F7E">
        <w:t xml:space="preserve"> </w:t>
      </w:r>
      <w:hyperlink r:id="rId18" w:history="1">
        <w:r w:rsidR="00253F7E">
          <w:rPr>
            <w:rStyle w:val="Hyperlink"/>
          </w:rPr>
          <w:t>YT video</w:t>
        </w:r>
      </w:hyperlink>
    </w:p>
    <w:p w14:paraId="3A3BE25C" w14:textId="2AB04806" w:rsidR="00253F7E" w:rsidRDefault="00253F7E" w:rsidP="00253F7E">
      <w:pPr>
        <w:pStyle w:val="ListBullet"/>
        <w:numPr>
          <w:ilvl w:val="0"/>
          <w:numId w:val="0"/>
        </w:numPr>
      </w:pPr>
    </w:p>
    <w:p w14:paraId="6050E79D" w14:textId="47C7E22D" w:rsidR="00253F7E" w:rsidRDefault="00253F7E" w:rsidP="00253F7E">
      <w:pPr>
        <w:pStyle w:val="ListBullet"/>
        <w:numPr>
          <w:ilvl w:val="0"/>
          <w:numId w:val="0"/>
        </w:numPr>
        <w:ind w:left="432"/>
      </w:pPr>
    </w:p>
    <w:p w14:paraId="1631C3C5" w14:textId="1C15595E" w:rsidR="00253F7E" w:rsidRDefault="00253F7E" w:rsidP="00253F7E">
      <w:pPr>
        <w:pStyle w:val="ListBullet"/>
        <w:numPr>
          <w:ilvl w:val="0"/>
          <w:numId w:val="9"/>
        </w:numPr>
      </w:pPr>
      <w:r>
        <w:t xml:space="preserve">HTML Templates: Templates work with the views sticking with the cooking analogy, we know that views are the dishes and the recipes, how can you serve food without presenting it in a good-looking fashion. That’s where HTML templates come in, they are the presentation layer of all the views logic, the food can taste great but if it’s poorly presented it will turn people away. Same thing goes for data that the views make, if the </w:t>
      </w:r>
      <w:r w:rsidR="00D97634">
        <w:t>data</w:t>
      </w:r>
      <w:r>
        <w:t xml:space="preserve"> </w:t>
      </w:r>
      <w:r w:rsidR="00D97634">
        <w:t>is</w:t>
      </w:r>
      <w:r>
        <w:t xml:space="preserve"> poorly presented nobody will want to use the app.</w:t>
      </w:r>
      <w:r w:rsidR="00D97634">
        <w:t xml:space="preserve"> </w:t>
      </w:r>
    </w:p>
    <w:p w14:paraId="27A8C9B5" w14:textId="26708B61" w:rsidR="00D97634" w:rsidRDefault="00D97634" w:rsidP="00D97634">
      <w:pPr>
        <w:pStyle w:val="ListBullet"/>
        <w:numPr>
          <w:ilvl w:val="1"/>
          <w:numId w:val="9"/>
        </w:numPr>
      </w:pPr>
      <w:r>
        <w:t xml:space="preserve">Every HTML that is linked to the URLS needs to have </w:t>
      </w:r>
      <w:proofErr w:type="gramStart"/>
      <w:r>
        <w:t>inherit</w:t>
      </w:r>
      <w:proofErr w:type="gramEnd"/>
      <w:r>
        <w:t xml:space="preserve"> home.html which is the base template for this project.</w:t>
      </w:r>
    </w:p>
    <w:p w14:paraId="290E0082" w14:textId="3AA6DE0D" w:rsidR="00D97634" w:rsidRDefault="00D97634" w:rsidP="00D97634">
      <w:pPr>
        <w:pStyle w:val="ListBullet"/>
        <w:numPr>
          <w:ilvl w:val="1"/>
          <w:numId w:val="9"/>
        </w:numPr>
      </w:pPr>
      <w:r>
        <w:t xml:space="preserve">After that you can change and override certain aspects of the page to fit </w:t>
      </w:r>
      <w:proofErr w:type="gramStart"/>
      <w:r>
        <w:t>it’s</w:t>
      </w:r>
      <w:proofErr w:type="gramEnd"/>
      <w:r>
        <w:t xml:space="preserve"> needs.  Using CSS and bootstrap you can transform any nasty data into a beautiful </w:t>
      </w:r>
      <w:proofErr w:type="gramStart"/>
      <w:r>
        <w:t>webpage</w:t>
      </w:r>
      <w:proofErr w:type="gramEnd"/>
    </w:p>
    <w:p w14:paraId="34AB0613" w14:textId="065FE5D3" w:rsidR="00326F38" w:rsidRDefault="00D97634" w:rsidP="00326F38">
      <w:pPr>
        <w:pStyle w:val="ListBullet"/>
        <w:numPr>
          <w:ilvl w:val="1"/>
          <w:numId w:val="9"/>
        </w:numPr>
      </w:pPr>
      <w:r>
        <w:t xml:space="preserve">HTML webpages are very responsive so even if you have errors in your </w:t>
      </w:r>
      <w:proofErr w:type="gramStart"/>
      <w:r>
        <w:t>template</w:t>
      </w:r>
      <w:proofErr w:type="gramEnd"/>
      <w:r>
        <w:t xml:space="preserve"> it will still run, so be aware small errors will not cause errors and may </w:t>
      </w:r>
      <w:proofErr w:type="gramStart"/>
      <w:r>
        <w:t>have</w:t>
      </w:r>
      <w:proofErr w:type="gramEnd"/>
      <w:r>
        <w:t xml:space="preserve"> </w:t>
      </w:r>
      <w:r w:rsidR="00326F38">
        <w:t>your page looking funky.</w:t>
      </w:r>
    </w:p>
    <w:p w14:paraId="2FA55B17" w14:textId="155F6451" w:rsidR="00326F38" w:rsidRDefault="00326F38" w:rsidP="00326F38">
      <w:pPr>
        <w:pStyle w:val="ListBullet"/>
        <w:numPr>
          <w:ilvl w:val="0"/>
          <w:numId w:val="9"/>
        </w:numPr>
      </w:pPr>
      <w:r>
        <w:t>Sources that helped:</w:t>
      </w:r>
      <w:r w:rsidRPr="00326F38">
        <w:t xml:space="preserve"> </w:t>
      </w:r>
      <w:hyperlink r:id="rId19" w:history="1">
        <w:r>
          <w:rPr>
            <w:rStyle w:val="Hyperlink"/>
          </w:rPr>
          <w:t>MDMWEBS</w:t>
        </w:r>
      </w:hyperlink>
      <w:r w:rsidRPr="00326F38">
        <w:t xml:space="preserve"> </w:t>
      </w:r>
      <w:hyperlink r:id="rId20" w:history="1">
        <w:r>
          <w:rPr>
            <w:rStyle w:val="Hyperlink"/>
          </w:rPr>
          <w:t>MDM CSS</w:t>
        </w:r>
      </w:hyperlink>
      <w:r w:rsidRPr="00326F38">
        <w:t xml:space="preserve"> </w:t>
      </w:r>
      <w:hyperlink r:id="rId21" w:history="1">
        <w:r>
          <w:rPr>
            <w:rStyle w:val="Hyperlink"/>
          </w:rPr>
          <w:t>w3w bootstrap</w:t>
        </w:r>
      </w:hyperlink>
    </w:p>
    <w:p w14:paraId="67A41061" w14:textId="77777777" w:rsidR="00D97634" w:rsidRDefault="00D97634" w:rsidP="00D97634">
      <w:pPr>
        <w:pStyle w:val="ListBullet"/>
        <w:numPr>
          <w:ilvl w:val="0"/>
          <w:numId w:val="0"/>
        </w:numPr>
        <w:ind w:left="432"/>
      </w:pPr>
    </w:p>
    <w:p w14:paraId="7D947F40" w14:textId="77777777" w:rsidR="006F61AE" w:rsidRPr="00BB5D78" w:rsidRDefault="006F61AE" w:rsidP="006F61AE">
      <w:pPr>
        <w:pStyle w:val="ListBullet"/>
        <w:numPr>
          <w:ilvl w:val="0"/>
          <w:numId w:val="0"/>
        </w:numPr>
        <w:ind w:left="1440"/>
      </w:pPr>
    </w:p>
    <w:p w14:paraId="05692FAB" w14:textId="77777777" w:rsidR="00B95DC3" w:rsidRDefault="00B95DC3" w:rsidP="00B95DC3">
      <w:pPr>
        <w:pStyle w:val="ListBullet"/>
        <w:numPr>
          <w:ilvl w:val="0"/>
          <w:numId w:val="0"/>
        </w:numPr>
        <w:ind w:left="2880"/>
      </w:pPr>
    </w:p>
    <w:p w14:paraId="588EF50B" w14:textId="77777777" w:rsidR="00B95DC3" w:rsidRDefault="00B95DC3" w:rsidP="00B95DC3">
      <w:pPr>
        <w:pStyle w:val="ListBullet"/>
        <w:numPr>
          <w:ilvl w:val="0"/>
          <w:numId w:val="0"/>
        </w:numPr>
        <w:ind w:left="2880"/>
      </w:pPr>
    </w:p>
    <w:p w14:paraId="1FC6590B" w14:textId="77777777" w:rsidR="00B95DC3" w:rsidRDefault="00B95DC3" w:rsidP="00B95DC3">
      <w:pPr>
        <w:pStyle w:val="ListBullet"/>
        <w:numPr>
          <w:ilvl w:val="0"/>
          <w:numId w:val="0"/>
        </w:numPr>
      </w:pPr>
    </w:p>
    <w:p w14:paraId="410A68B7" w14:textId="32C2B972" w:rsidR="00B95DC3" w:rsidRDefault="00B95DC3" w:rsidP="00B95DC3">
      <w:pPr>
        <w:pStyle w:val="ListBullet"/>
        <w:numPr>
          <w:ilvl w:val="0"/>
          <w:numId w:val="0"/>
        </w:numPr>
      </w:pPr>
    </w:p>
    <w:p w14:paraId="075BA21A" w14:textId="77777777" w:rsidR="00B95DC3" w:rsidRDefault="00B95DC3" w:rsidP="00B95DC3">
      <w:pPr>
        <w:pStyle w:val="ListBullet"/>
        <w:numPr>
          <w:ilvl w:val="0"/>
          <w:numId w:val="0"/>
        </w:numPr>
      </w:pPr>
    </w:p>
    <w:p w14:paraId="3E03352A" w14:textId="77777777" w:rsidR="00E55C9D" w:rsidRDefault="00E55C9D" w:rsidP="00E55C9D">
      <w:pPr>
        <w:pStyle w:val="ListBullet"/>
        <w:numPr>
          <w:ilvl w:val="0"/>
          <w:numId w:val="0"/>
        </w:numPr>
        <w:ind w:left="432" w:hanging="432"/>
        <w:rPr>
          <w:color w:val="FF0000"/>
        </w:rPr>
      </w:pPr>
    </w:p>
    <w:p w14:paraId="0315C257" w14:textId="77777777" w:rsidR="00B95DC3" w:rsidRPr="00E55C9D" w:rsidRDefault="00B95DC3" w:rsidP="00E55C9D">
      <w:pPr>
        <w:pStyle w:val="ListBullet"/>
        <w:numPr>
          <w:ilvl w:val="0"/>
          <w:numId w:val="0"/>
        </w:numPr>
        <w:ind w:left="432" w:hanging="432"/>
        <w:rPr>
          <w:color w:val="FF0000"/>
        </w:rPr>
      </w:pPr>
    </w:p>
    <w:sectPr w:rsidR="00B95DC3" w:rsidRPr="00E55C9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F2349" w14:textId="77777777" w:rsidR="00BB49B2" w:rsidRDefault="00BB49B2">
      <w:r>
        <w:separator/>
      </w:r>
    </w:p>
    <w:p w14:paraId="781979DD" w14:textId="77777777" w:rsidR="00BB49B2" w:rsidRDefault="00BB49B2"/>
  </w:endnote>
  <w:endnote w:type="continuationSeparator" w:id="0">
    <w:p w14:paraId="327EAD31" w14:textId="77777777" w:rsidR="00BB49B2" w:rsidRDefault="00BB49B2">
      <w:r>
        <w:continuationSeparator/>
      </w:r>
    </w:p>
    <w:p w14:paraId="40C70DDD" w14:textId="77777777" w:rsidR="00BB49B2" w:rsidRDefault="00BB4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7EAD" w14:textId="77777777" w:rsidR="000F74F0" w:rsidRDefault="000F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14:paraId="7DB6E112" w14:textId="77777777">
          <w:tc>
            <w:tcPr>
              <w:tcW w:w="3116" w:type="dxa"/>
            </w:tcPr>
            <w:p w14:paraId="5626860E" w14:textId="77777777"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14:paraId="1EF1AF3D" w14:textId="77777777" w:rsidR="009225CF" w:rsidRDefault="009225CF">
              <w:pPr>
                <w:pStyle w:val="Footer"/>
                <w:jc w:val="center"/>
              </w:pPr>
            </w:p>
          </w:tc>
          <w:tc>
            <w:tcPr>
              <w:tcW w:w="3117" w:type="dxa"/>
            </w:tcPr>
            <w:p w14:paraId="38DC7D12" w14:textId="77777777" w:rsidR="009225CF" w:rsidRDefault="009225CF">
              <w:pPr>
                <w:pStyle w:val="Footer"/>
                <w:jc w:val="right"/>
              </w:pPr>
            </w:p>
          </w:tc>
        </w:tr>
      </w:sdtContent>
    </w:sdt>
  </w:tbl>
  <w:p w14:paraId="6BE55EF5" w14:textId="77777777" w:rsidR="009225CF" w:rsidRDefault="00922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4241" w14:textId="77777777" w:rsidR="000F74F0" w:rsidRDefault="000F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BB4F9" w14:textId="77777777" w:rsidR="00BB49B2" w:rsidRDefault="00BB49B2">
      <w:r>
        <w:separator/>
      </w:r>
    </w:p>
    <w:p w14:paraId="0D9A5B6C" w14:textId="77777777" w:rsidR="00BB49B2" w:rsidRDefault="00BB49B2"/>
  </w:footnote>
  <w:footnote w:type="continuationSeparator" w:id="0">
    <w:p w14:paraId="492D9527" w14:textId="77777777" w:rsidR="00BB49B2" w:rsidRDefault="00BB49B2">
      <w:r>
        <w:continuationSeparator/>
      </w:r>
    </w:p>
    <w:p w14:paraId="74BFD8B3" w14:textId="77777777" w:rsidR="00BB49B2" w:rsidRDefault="00BB49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87EF" w14:textId="77777777" w:rsidR="000F74F0" w:rsidRDefault="000F7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9146" w14:textId="77777777" w:rsidR="000F74F0" w:rsidRDefault="000F7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C77F" w14:textId="77777777" w:rsidR="000F74F0" w:rsidRDefault="000F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4FE6BF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6774B8"/>
    <w:multiLevelType w:val="multilevel"/>
    <w:tmpl w:val="10D6289E"/>
    <w:lvl w:ilvl="0">
      <w:start w:val="1"/>
      <w:numFmt w:val="bullet"/>
      <w:pStyle w:val="List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764D8B"/>
    <w:multiLevelType w:val="multilevel"/>
    <w:tmpl w:val="B0F41178"/>
    <w:lvl w:ilvl="0">
      <w:start w:val="1"/>
      <w:numFmt w:val="bullet"/>
      <w:lvlText w:val=""/>
      <w:lvlJc w:val="left"/>
      <w:pPr>
        <w:tabs>
          <w:tab w:val="num" w:pos="432"/>
        </w:tabs>
        <w:ind w:left="432" w:hanging="432"/>
      </w:pPr>
      <w:rPr>
        <w:rFonts w:ascii="Symbol" w:hAnsi="Symbol" w:hint="default"/>
        <w:color w:val="auto"/>
      </w:rPr>
    </w:lvl>
    <w:lvl w:ilvl="1">
      <w:start w:val="1"/>
      <w:numFmt w:val="decimal"/>
      <w:lvlText w:val="%2."/>
      <w:lvlJc w:val="left"/>
      <w:pPr>
        <w:ind w:left="1440" w:hanging="360"/>
      </w:pPr>
      <w:rPr>
        <w:color w:val="auto"/>
      </w:rPr>
    </w:lvl>
    <w:lvl w:ilvl="2">
      <w:start w:val="1"/>
      <w:numFmt w:val="bullet"/>
      <w:lvlText w:val=""/>
      <w:lvlJc w:val="left"/>
      <w:pPr>
        <w:ind w:left="2160" w:hanging="360"/>
      </w:pPr>
      <w:rPr>
        <w:rFonts w:ascii="Wingdings" w:hAnsi="Wingding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7369069">
    <w:abstractNumId w:val="6"/>
  </w:num>
  <w:num w:numId="2" w16cid:durableId="376201959">
    <w:abstractNumId w:val="5"/>
  </w:num>
  <w:num w:numId="3" w16cid:durableId="259531507">
    <w:abstractNumId w:val="3"/>
  </w:num>
  <w:num w:numId="4" w16cid:durableId="1142768911">
    <w:abstractNumId w:val="2"/>
  </w:num>
  <w:num w:numId="5" w16cid:durableId="1130511793">
    <w:abstractNumId w:val="1"/>
  </w:num>
  <w:num w:numId="6" w16cid:durableId="1557279286">
    <w:abstractNumId w:val="0"/>
  </w:num>
  <w:num w:numId="7" w16cid:durableId="4759943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6046951">
    <w:abstractNumId w:val="4"/>
  </w:num>
  <w:num w:numId="9" w16cid:durableId="599723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63"/>
    <w:rsid w:val="000F74F0"/>
    <w:rsid w:val="00104A26"/>
    <w:rsid w:val="001244E4"/>
    <w:rsid w:val="00176DD5"/>
    <w:rsid w:val="00217572"/>
    <w:rsid w:val="00226528"/>
    <w:rsid w:val="00253F7E"/>
    <w:rsid w:val="00263DFE"/>
    <w:rsid w:val="0027201D"/>
    <w:rsid w:val="00326F38"/>
    <w:rsid w:val="003B0E63"/>
    <w:rsid w:val="0041572A"/>
    <w:rsid w:val="00494F35"/>
    <w:rsid w:val="004C072F"/>
    <w:rsid w:val="005148CE"/>
    <w:rsid w:val="005D08CF"/>
    <w:rsid w:val="00687B70"/>
    <w:rsid w:val="00694543"/>
    <w:rsid w:val="006B1E17"/>
    <w:rsid w:val="006F22E5"/>
    <w:rsid w:val="006F61AE"/>
    <w:rsid w:val="007B01B5"/>
    <w:rsid w:val="00827622"/>
    <w:rsid w:val="00867267"/>
    <w:rsid w:val="0087603B"/>
    <w:rsid w:val="008D095D"/>
    <w:rsid w:val="00907B60"/>
    <w:rsid w:val="0091701B"/>
    <w:rsid w:val="009225CF"/>
    <w:rsid w:val="009C3E68"/>
    <w:rsid w:val="00AE61BB"/>
    <w:rsid w:val="00B12859"/>
    <w:rsid w:val="00B75702"/>
    <w:rsid w:val="00B75EE5"/>
    <w:rsid w:val="00B769FF"/>
    <w:rsid w:val="00B95DC3"/>
    <w:rsid w:val="00BB49B2"/>
    <w:rsid w:val="00BB5D78"/>
    <w:rsid w:val="00BE379B"/>
    <w:rsid w:val="00BF1205"/>
    <w:rsid w:val="00C12C13"/>
    <w:rsid w:val="00C279D4"/>
    <w:rsid w:val="00CB496D"/>
    <w:rsid w:val="00CD2CFB"/>
    <w:rsid w:val="00CD666D"/>
    <w:rsid w:val="00D42563"/>
    <w:rsid w:val="00D97493"/>
    <w:rsid w:val="00D97634"/>
    <w:rsid w:val="00E056BF"/>
    <w:rsid w:val="00E55C9D"/>
    <w:rsid w:val="00E6659D"/>
    <w:rsid w:val="00ED09CD"/>
    <w:rsid w:val="00F4775B"/>
    <w:rsid w:val="00FF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7B548"/>
  <w15:chartTrackingRefBased/>
  <w15:docId w15:val="{24CB5063-6B2B-468F-9CA7-5E2CC70D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 w:type="character" w:styleId="Hyperlink">
    <w:name w:val="Hyperlink"/>
    <w:basedOn w:val="DefaultParagraphFont"/>
    <w:uiPriority w:val="99"/>
    <w:unhideWhenUsed/>
    <w:rsid w:val="0087603B"/>
    <w:rPr>
      <w:color w:val="62C7AD" w:themeColor="hyperlink"/>
      <w:u w:val="single"/>
    </w:rPr>
  </w:style>
  <w:style w:type="character" w:styleId="UnresolvedMention">
    <w:name w:val="Unresolved Mention"/>
    <w:basedOn w:val="DefaultParagraphFont"/>
    <w:uiPriority w:val="99"/>
    <w:semiHidden/>
    <w:unhideWhenUsed/>
    <w:rsid w:val="0087603B"/>
    <w:rPr>
      <w:color w:val="605E5C"/>
      <w:shd w:val="clear" w:color="auto" w:fill="E1DFDD"/>
    </w:rPr>
  </w:style>
  <w:style w:type="paragraph" w:styleId="ListParagraph">
    <w:name w:val="List Paragraph"/>
    <w:basedOn w:val="Normal"/>
    <w:uiPriority w:val="34"/>
    <w:unhideWhenUsed/>
    <w:qFormat/>
    <w:rsid w:val="00FF3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75948">
      <w:bodyDiv w:val="1"/>
      <w:marLeft w:val="0"/>
      <w:marRight w:val="0"/>
      <w:marTop w:val="0"/>
      <w:marBottom w:val="0"/>
      <w:divBdr>
        <w:top w:val="none" w:sz="0" w:space="0" w:color="auto"/>
        <w:left w:val="none" w:sz="0" w:space="0" w:color="auto"/>
        <w:bottom w:val="none" w:sz="0" w:space="0" w:color="auto"/>
        <w:right w:val="none" w:sz="0" w:space="0" w:color="auto"/>
      </w:divBdr>
      <w:divsChild>
        <w:div w:id="2033064429">
          <w:marLeft w:val="0"/>
          <w:marRight w:val="0"/>
          <w:marTop w:val="0"/>
          <w:marBottom w:val="0"/>
          <w:divBdr>
            <w:top w:val="single" w:sz="2" w:space="0" w:color="auto"/>
            <w:left w:val="single" w:sz="2" w:space="0" w:color="auto"/>
            <w:bottom w:val="single" w:sz="6" w:space="0" w:color="auto"/>
            <w:right w:val="single" w:sz="2" w:space="0" w:color="auto"/>
          </w:divBdr>
          <w:divsChild>
            <w:div w:id="865099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77988">
                  <w:marLeft w:val="0"/>
                  <w:marRight w:val="0"/>
                  <w:marTop w:val="0"/>
                  <w:marBottom w:val="0"/>
                  <w:divBdr>
                    <w:top w:val="single" w:sz="2" w:space="0" w:color="D9D9E3"/>
                    <w:left w:val="single" w:sz="2" w:space="0" w:color="D9D9E3"/>
                    <w:bottom w:val="single" w:sz="2" w:space="0" w:color="D9D9E3"/>
                    <w:right w:val="single" w:sz="2" w:space="0" w:color="D9D9E3"/>
                  </w:divBdr>
                  <w:divsChild>
                    <w:div w:id="422529941">
                      <w:marLeft w:val="0"/>
                      <w:marRight w:val="0"/>
                      <w:marTop w:val="0"/>
                      <w:marBottom w:val="0"/>
                      <w:divBdr>
                        <w:top w:val="single" w:sz="2" w:space="0" w:color="D9D9E3"/>
                        <w:left w:val="single" w:sz="2" w:space="0" w:color="D9D9E3"/>
                        <w:bottom w:val="single" w:sz="2" w:space="0" w:color="D9D9E3"/>
                        <w:right w:val="single" w:sz="2" w:space="0" w:color="D9D9E3"/>
                      </w:divBdr>
                      <w:divsChild>
                        <w:div w:id="1048458601">
                          <w:marLeft w:val="0"/>
                          <w:marRight w:val="0"/>
                          <w:marTop w:val="0"/>
                          <w:marBottom w:val="0"/>
                          <w:divBdr>
                            <w:top w:val="single" w:sz="2" w:space="0" w:color="D9D9E3"/>
                            <w:left w:val="single" w:sz="2" w:space="0" w:color="D9D9E3"/>
                            <w:bottom w:val="single" w:sz="2" w:space="0" w:color="D9D9E3"/>
                            <w:right w:val="single" w:sz="2" w:space="0" w:color="D9D9E3"/>
                          </w:divBdr>
                          <w:divsChild>
                            <w:div w:id="492335927">
                              <w:marLeft w:val="0"/>
                              <w:marRight w:val="0"/>
                              <w:marTop w:val="0"/>
                              <w:marBottom w:val="0"/>
                              <w:divBdr>
                                <w:top w:val="single" w:sz="2" w:space="0" w:color="D9D9E3"/>
                                <w:left w:val="single" w:sz="2" w:space="0" w:color="D9D9E3"/>
                                <w:bottom w:val="single" w:sz="2" w:space="0" w:color="D9D9E3"/>
                                <w:right w:val="single" w:sz="2" w:space="0" w:color="D9D9E3"/>
                              </w:divBdr>
                              <w:divsChild>
                                <w:div w:id="389884535">
                                  <w:marLeft w:val="0"/>
                                  <w:marRight w:val="0"/>
                                  <w:marTop w:val="0"/>
                                  <w:marBottom w:val="0"/>
                                  <w:divBdr>
                                    <w:top w:val="single" w:sz="2" w:space="0" w:color="D9D9E3"/>
                                    <w:left w:val="single" w:sz="2" w:space="0" w:color="D9D9E3"/>
                                    <w:bottom w:val="single" w:sz="2" w:space="0" w:color="D9D9E3"/>
                                    <w:right w:val="single" w:sz="2" w:space="0" w:color="D9D9E3"/>
                                  </w:divBdr>
                                  <w:divsChild>
                                    <w:div w:id="192815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2348915">
      <w:bodyDiv w:val="1"/>
      <w:marLeft w:val="0"/>
      <w:marRight w:val="0"/>
      <w:marTop w:val="0"/>
      <w:marBottom w:val="0"/>
      <w:divBdr>
        <w:top w:val="none" w:sz="0" w:space="0" w:color="auto"/>
        <w:left w:val="none" w:sz="0" w:space="0" w:color="auto"/>
        <w:bottom w:val="none" w:sz="0" w:space="0" w:color="auto"/>
        <w:right w:val="none" w:sz="0" w:space="0" w:color="auto"/>
      </w:divBdr>
    </w:div>
    <w:div w:id="1876579785">
      <w:bodyDiv w:val="1"/>
      <w:marLeft w:val="0"/>
      <w:marRight w:val="0"/>
      <w:marTop w:val="0"/>
      <w:marBottom w:val="0"/>
      <w:divBdr>
        <w:top w:val="none" w:sz="0" w:space="0" w:color="auto"/>
        <w:left w:val="none" w:sz="0" w:space="0" w:color="auto"/>
        <w:bottom w:val="none" w:sz="0" w:space="0" w:color="auto"/>
        <w:right w:val="none" w:sz="0" w:space="0" w:color="auto"/>
      </w:divBdr>
      <w:divsChild>
        <w:div w:id="1546987305">
          <w:marLeft w:val="0"/>
          <w:marRight w:val="0"/>
          <w:marTop w:val="0"/>
          <w:marBottom w:val="0"/>
          <w:divBdr>
            <w:top w:val="single" w:sz="2" w:space="0" w:color="D9D9E3"/>
            <w:left w:val="single" w:sz="2" w:space="0" w:color="D9D9E3"/>
            <w:bottom w:val="single" w:sz="2" w:space="0" w:color="D9D9E3"/>
            <w:right w:val="single" w:sz="2" w:space="0" w:color="D9D9E3"/>
          </w:divBdr>
          <w:divsChild>
            <w:div w:id="182553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0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banize.com/kanban-resources/getting-started/what-is-kanban-board" TargetMode="External"/><Relationship Id="rId13" Type="http://schemas.openxmlformats.org/officeDocument/2006/relationships/hyperlink" Target="https://youtu.be/UpssHYl6bjA?si=EvIWVJwaQpEdvYDK" TargetMode="External"/><Relationship Id="rId18" Type="http://schemas.openxmlformats.org/officeDocument/2006/relationships/hyperlink" Target="https://www.youtube.com/watch?time_continue=8&amp;v=TblSa29DX6I&amp;embeds_referring_euri=https%3A%2F%2Fwww.google.com%2Fsearch%3Fq%3Dbest%2Bway%2Bto%2Bunderstand%2Burls.py%2Bdjango%26sca_esv%3D579517186%26rlz%3D1C1CHBF_enUS1070US1070%26sxsrf%3DAM9HkKn&amp;source_ve_path=MjM4NTE&amp;feature=emb_titl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w3schools.com/bootstrap/" TargetMode="External"/><Relationship Id="rId7" Type="http://schemas.openxmlformats.org/officeDocument/2006/relationships/hyperlink" Target="https://github.com/Jrod0703/CS_3300-Project-Final.git" TargetMode="External"/><Relationship Id="rId12" Type="http://schemas.openxmlformats.org/officeDocument/2006/relationships/hyperlink" Target="https://docs.djangoproject.com/en/4.2/topics/db/models/" TargetMode="External"/><Relationship Id="rId17" Type="http://schemas.openxmlformats.org/officeDocument/2006/relationships/hyperlink" Target="https://www.programink.com/django-tutorial/django-urls-views.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w3schools.com/django/django_urls.php" TargetMode="External"/><Relationship Id="rId20" Type="http://schemas.openxmlformats.org/officeDocument/2006/relationships/hyperlink" Target="https://developer.mozilla.org/en-US/docs/Web/CSS/Referenc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hRqBbwzcUMRqO-1_xL00l9M_b5dji4z2/edi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orum.djangoproject.com/t/remove-foreign-key-field-from-model/21665/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google.com/document/d/1qFe5nsJ5JPfvojJ15Mr6Z49xBQXN5AvY/edit" TargetMode="External"/><Relationship Id="rId19" Type="http://schemas.openxmlformats.org/officeDocument/2006/relationships/hyperlink" Target="https://developer.mozilla.org/en-US/docs/Learn/HTML/Introduction_to_HTML/Debugging_HTML" TargetMode="External"/><Relationship Id="rId4" Type="http://schemas.openxmlformats.org/officeDocument/2006/relationships/webSettings" Target="webSettings.xml"/><Relationship Id="rId9" Type="http://schemas.openxmlformats.org/officeDocument/2006/relationships/hyperlink" Target="https://www.planview.com/resources/guide/introduction-to-kanban/" TargetMode="External"/><Relationship Id="rId14" Type="http://schemas.openxmlformats.org/officeDocument/2006/relationships/hyperlink" Target="https://youtu.be/bSmJv_rtir8?si=ve-N17DgDViiV9-k"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r\AppData\Roaming\Microsoft\Templates\General%20note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notes</Template>
  <TotalTime>1163</TotalTime>
  <Pages>6</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Jrod ROD</dc:creator>
  <cp:keywords/>
  <dc:description/>
  <cp:lastModifiedBy>Jrod ROD</cp:lastModifiedBy>
  <cp:revision>5</cp:revision>
  <dcterms:created xsi:type="dcterms:W3CDTF">2023-11-04T03:37:00Z</dcterms:created>
  <dcterms:modified xsi:type="dcterms:W3CDTF">2023-11-04T23:11:00Z</dcterms:modified>
</cp:coreProperties>
</file>